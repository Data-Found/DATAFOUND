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77200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C4909D" wp14:editId="10ECC0E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D23CA3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69DC92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9D53A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5B17772" wp14:editId="6440313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D875A" w14:textId="77777777" w:rsidR="00D077E9" w:rsidRDefault="00CB6903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1131AA41" wp14:editId="395D3663">
                                        <wp:extent cx="3339465" cy="662940"/>
                                        <wp:effectExtent l="0" t="0" r="0" b="3810"/>
                                        <wp:docPr id="4" name="Image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ata.pn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9465" cy="662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6E723E" w14:textId="77777777" w:rsidR="00CB6903" w:rsidRDefault="00CB6903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82199C0" w14:textId="77777777" w:rsidR="00CB6903" w:rsidRPr="00CB6903" w:rsidRDefault="00CB6903" w:rsidP="00CB6903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6903">
                                    <w:rPr>
                                      <w:sz w:val="24"/>
                                      <w:szCs w:val="24"/>
                                    </w:rPr>
                                    <w:t>SISTEMA DE PROCESSAMENTO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B17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14:paraId="71ED875A" w14:textId="77777777" w:rsidR="00D077E9" w:rsidRDefault="00CB6903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31AA41" wp14:editId="395D3663">
                                  <wp:extent cx="3339465" cy="662940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ata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46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E723E" w14:textId="77777777" w:rsidR="00CB6903" w:rsidRDefault="00CB6903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2199C0" w14:textId="77777777" w:rsidR="00CB6903" w:rsidRPr="00CB6903" w:rsidRDefault="00CB6903" w:rsidP="00CB6903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903">
                              <w:rPr>
                                <w:sz w:val="24"/>
                                <w:szCs w:val="24"/>
                              </w:rPr>
                              <w:t>SISTEMA DE PROCESSAMENTO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9EE5A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DAD2543" wp14:editId="467B2EBE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E72330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4791A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E780DE" w14:textId="77777777" w:rsidR="00D077E9" w:rsidRPr="004F0028" w:rsidRDefault="00CB6903" w:rsidP="00AB02A7">
            <w:pPr>
              <w:rPr>
                <w:noProof/>
                <w:lang w:val="pt-BR"/>
              </w:rPr>
            </w:pPr>
            <w:r w:rsidRPr="00CB6903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EBCF9B9" wp14:editId="32C53215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364490</wp:posOffset>
                      </wp:positionV>
                      <wp:extent cx="3552825" cy="1404620"/>
                      <wp:effectExtent l="0" t="0" r="28575" b="1778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DC46" w14:textId="77777777" w:rsidR="00CB6903" w:rsidRPr="00CB6903" w:rsidRDefault="00CB6903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Grupo 7: </w:t>
                                  </w:r>
                                </w:p>
                                <w:p w14:paraId="3E044A50" w14:textId="77777777" w:rsidR="00CB6903" w:rsidRPr="00CB6903" w:rsidRDefault="00CB6903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</w:p>
                                <w:p w14:paraId="45A3B395" w14:textId="77777777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Alan Riquelme Aquino da Silva –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01222003</w:t>
                                  </w:r>
                                </w:p>
                                <w:p w14:paraId="342D30C6" w14:textId="77777777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Carlos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Dos Santos 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Pacheco –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01222011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44B4E702" w14:textId="77777777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Jonatas Fernandes - 01222001</w:t>
                                  </w:r>
                                </w:p>
                                <w:p w14:paraId="6B0F11B7" w14:textId="77777777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Leonardo Lopes Prado - 01222138</w:t>
                                  </w:r>
                                </w:p>
                                <w:p w14:paraId="3C277917" w14:textId="77777777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Mateus Joaquim Silva - 01222062</w:t>
                                  </w:r>
                                </w:p>
                                <w:p w14:paraId="515D3881" w14:textId="77777777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Matheus Leone Silva - 01222150</w:t>
                                  </w:r>
                                </w:p>
                                <w:p w14:paraId="004D7BD8" w14:textId="32D1E098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Rodrigo Inácio Francisco -</w:t>
                                  </w:r>
                                  <w:r w:rsidR="005A279A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01222038</w:t>
                                  </w:r>
                                </w:p>
                                <w:p w14:paraId="3794ABD1" w14:textId="77777777" w:rsidR="00CB6903" w:rsidRPr="00CB6903" w:rsidRDefault="00CB6903" w:rsidP="00CB6903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Sara de Souza Costa -  01212072</w:t>
                                  </w:r>
                                </w:p>
                                <w:p w14:paraId="5D903A0E" w14:textId="77777777" w:rsidR="00CB6903" w:rsidRDefault="00CB6903"/>
                                <w:p w14:paraId="01101E1B" w14:textId="77777777" w:rsidR="00CB6903" w:rsidRDefault="00CB690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BCF9B9" id="Caixa de Texto 2" o:spid="_x0000_s1027" type="#_x0000_t202" style="position:absolute;margin-left:.05pt;margin-top:28.7pt;width:27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" strokecolor="white [3212]">
                      <v:textbox style="mso-fit-shape-to-text:t">
                        <w:txbxContent>
                          <w:p w14:paraId="6079DC46" w14:textId="77777777" w:rsidR="00CB6903" w:rsidRPr="00CB6903" w:rsidRDefault="00CB6903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Grupo 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7: </w:t>
                            </w:r>
                          </w:p>
                          <w:p w14:paraId="3E044A50" w14:textId="77777777" w:rsidR="00CB6903" w:rsidRPr="00CB6903" w:rsidRDefault="00CB6903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</w:p>
                          <w:p w14:paraId="45A3B395" w14:textId="77777777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Alan Riquelme Aquino da Silva –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01222003</w:t>
                            </w:r>
                          </w:p>
                          <w:p w14:paraId="342D30C6" w14:textId="77777777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Carlos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Dos Santos 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Pacheco –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01222011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</w:t>
                            </w:r>
                          </w:p>
                          <w:p w14:paraId="44B4E702" w14:textId="77777777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Jonatas Fernandes - 01222001</w:t>
                            </w:r>
                          </w:p>
                          <w:p w14:paraId="6B0F11B7" w14:textId="77777777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Leonardo Lopes Prado - 01222138</w:t>
                            </w:r>
                          </w:p>
                          <w:p w14:paraId="3C277917" w14:textId="77777777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Mateus Joaquim Silva - 01222062</w:t>
                            </w:r>
                          </w:p>
                          <w:p w14:paraId="515D3881" w14:textId="77777777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Matheus Leone Silva - 01222150</w:t>
                            </w:r>
                          </w:p>
                          <w:p w14:paraId="004D7BD8" w14:textId="32D1E098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Rodrigo Inácio Francisco -</w:t>
                            </w:r>
                            <w:r w:rsidR="005A279A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01222038</w:t>
                            </w:r>
                          </w:p>
                          <w:p w14:paraId="3794ABD1" w14:textId="77777777" w:rsidR="00CB6903" w:rsidRPr="00CB6903" w:rsidRDefault="00CB6903" w:rsidP="00CB6903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Sara de Souza Costa -  01212072</w:t>
                            </w:r>
                          </w:p>
                          <w:p w14:paraId="5D903A0E" w14:textId="77777777" w:rsidR="00CB6903" w:rsidRDefault="00CB6903"/>
                          <w:p w14:paraId="01101E1B" w14:textId="77777777" w:rsidR="00CB6903" w:rsidRDefault="00CB690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42C03E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96CB7D861BE940EBBEC804C19371F6C9"/>
              </w:placeholder>
              <w15:appearance w15:val="hidden"/>
            </w:sdtPr>
            <w:sdtEndPr/>
            <w:sdtContent>
              <w:p w14:paraId="65AC6932" w14:textId="663E8DA0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43657C">
                  <w:rPr>
                    <w:rStyle w:val="SubttuloChar"/>
                    <w:b w:val="0"/>
                    <w:noProof/>
                    <w:lang w:val="pt-BR" w:bidi="pt-BR"/>
                  </w:rPr>
                  <w:t>4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24C8AB8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1F1D7B" wp14:editId="0EBAC6F6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9B657BF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72695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94121A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sdt>
            <w:sdtPr>
              <w:rPr>
                <w:lang w:val="pt-BR"/>
              </w:rPr>
              <w:id w:val="-1740469667"/>
              <w:placeholder>
                <w:docPart w:val="C1DF74C6DA784A61B92BC2245268C6E3"/>
              </w:placeholder>
              <w15:appearance w15:val="hidden"/>
            </w:sdtPr>
            <w:sdtEndPr/>
            <w:sdtContent>
              <w:p w14:paraId="7FA5F2B1" w14:textId="77777777" w:rsidR="00DC16FF" w:rsidRDefault="00CB6903" w:rsidP="00AB02A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DATAFOUND</w:t>
                </w:r>
              </w:p>
              <w:p w14:paraId="32B4C9BA" w14:textId="0064A6EF" w:rsidR="00D077E9" w:rsidRPr="004F0028" w:rsidRDefault="00DC16FF" w:rsidP="00AB02A7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75F5161A" wp14:editId="52C71568">
                      <wp:extent cx="1648855" cy="1209675"/>
                      <wp:effectExtent l="0" t="0" r="0" b="0"/>
                      <wp:docPr id="13" name="Imagem 13" descr="https://www.sptech.school/assets/images/logos/sptech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 descr="https://www.sptech.school/assets/images/logos/sptech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628" cy="1239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ABB80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436699B" w14:textId="77777777" w:rsidR="00D077E9" w:rsidRPr="00C913FD" w:rsidRDefault="00AB02A7">
      <w:pPr>
        <w:spacing w:after="200"/>
        <w:rPr>
          <w:u w:val="single"/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2E6F8596" wp14:editId="0764AA81">
            <wp:simplePos x="0" y="0"/>
            <wp:positionH relativeFrom="margin">
              <wp:align>right</wp:align>
            </wp:positionH>
            <wp:positionV relativeFrom="paragraph">
              <wp:posOffset>8593455</wp:posOffset>
            </wp:positionV>
            <wp:extent cx="838287" cy="800100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DD6A1" wp14:editId="2E4FA81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B19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5F39" w14:textId="77777777" w:rsidR="00CB6903" w:rsidRDefault="00CB6903" w:rsidP="00CB6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D6A1" id="Retângulo 2" o:spid="_x0000_s1028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" fillcolor="#0b1927" stroked="f" strokeweight="2pt">
                <v:textbox>
                  <w:txbxContent>
                    <w:p w14:paraId="09495F39" w14:textId="77777777" w:rsidR="00CB6903" w:rsidRDefault="00CB6903" w:rsidP="00CB6903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167E5A6B" w14:textId="77777777" w:rsidR="00CB6903" w:rsidRDefault="00CB6903" w:rsidP="00D077E9">
      <w:pPr>
        <w:pStyle w:val="Ttulo1"/>
        <w:rPr>
          <w:lang w:val="pt-BR" w:bidi="pt-BR"/>
        </w:rPr>
      </w:pPr>
    </w:p>
    <w:p w14:paraId="085F7F0F" w14:textId="77777777" w:rsidR="00CB6903" w:rsidRDefault="00CB6903" w:rsidP="00D077E9">
      <w:pPr>
        <w:pStyle w:val="Ttulo1"/>
        <w:rPr>
          <w:lang w:val="pt-BR" w:bidi="pt-BR"/>
        </w:rPr>
      </w:pPr>
      <w:bookmarkStart w:id="0" w:name="_Toc112956128"/>
      <w:r>
        <w:rPr>
          <w:lang w:val="pt-BR" w:bidi="pt-BR"/>
        </w:rPr>
        <w:t>SUMÁRIO</w:t>
      </w:r>
      <w:bookmarkEnd w:id="0"/>
      <w:r>
        <w:rPr>
          <w:lang w:val="pt-BR" w:bidi="pt-BR"/>
        </w:rPr>
        <w:t xml:space="preserve"> </w:t>
      </w:r>
    </w:p>
    <w:p w14:paraId="529A212A" w14:textId="77777777" w:rsidR="00CB6903" w:rsidRDefault="00CB6903" w:rsidP="00D077E9">
      <w:pPr>
        <w:pStyle w:val="Ttulo1"/>
        <w:rPr>
          <w:lang w:val="pt-BR" w:bidi="pt-BR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pt-PT" w:eastAsia="en-US"/>
        </w:rPr>
        <w:id w:val="40488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F7235E" w14:textId="77777777" w:rsidR="007D793D" w:rsidRPr="007D793D" w:rsidRDefault="007D793D" w:rsidP="007D793D">
          <w:pPr>
            <w:pStyle w:val="CabealhodoSumrio"/>
          </w:pPr>
        </w:p>
        <w:p w14:paraId="0D14C88F" w14:textId="77777777" w:rsidR="007D793D" w:rsidRDefault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56128" w:history="1">
            <w:r w:rsidRPr="008A6F7A">
              <w:rPr>
                <w:rStyle w:val="Hyperlink"/>
                <w:noProof/>
                <w:lang w:val="pt-BR" w:bidi="pt-BR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CFB7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29" w:history="1">
            <w:r w:rsidR="007D793D" w:rsidRPr="008A6F7A">
              <w:rPr>
                <w:rStyle w:val="Hyperlink"/>
                <w:noProof/>
                <w:lang w:val="pt-BR" w:bidi="pt-BR"/>
              </w:rPr>
              <w:t>Contexto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_Toc112956129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3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D53A168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1" w:history="1">
            <w:r w:rsidR="007D793D" w:rsidRPr="008A6F7A">
              <w:rPr>
                <w:rStyle w:val="Hyperlink"/>
                <w:noProof/>
                <w:lang w:val="pt-BR"/>
              </w:rPr>
              <w:t>Objetivo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C63EB6B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2" w:history="1">
            <w:r w:rsidR="007D793D" w:rsidRPr="008A6F7A">
              <w:rPr>
                <w:rStyle w:val="Hyperlink"/>
                <w:noProof/>
                <w:lang w:val="pt-BR"/>
              </w:rPr>
              <w:t>Justificativa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04B6381" w14:textId="77777777" w:rsidR="007D793D" w:rsidRDefault="00C036C5" w:rsidP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3" w:history="1">
            <w:r w:rsidR="007D793D" w:rsidRPr="008A6F7A">
              <w:rPr>
                <w:rStyle w:val="Hyperlink"/>
                <w:noProof/>
                <w:lang w:val="pt-BR"/>
              </w:rPr>
              <w:t>Escopo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_Toc112956133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77351A9C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5" w:history="1">
            <w:r w:rsidR="007D793D" w:rsidRPr="008A6F7A">
              <w:rPr>
                <w:rStyle w:val="Hyperlink"/>
                <w:noProof/>
              </w:rPr>
              <w:t>Requisitos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_Toc112956135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B4ACF34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7" w:history="1">
            <w:r w:rsidR="007D793D" w:rsidRPr="008A6F7A">
              <w:rPr>
                <w:rStyle w:val="Hyperlink"/>
                <w:noProof/>
              </w:rPr>
              <w:t>Restrições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_Toc112956137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0FFBD389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8" w:history="1">
            <w:r w:rsidR="007D793D" w:rsidRPr="008A6F7A">
              <w:rPr>
                <w:rStyle w:val="Hyperlink"/>
                <w:noProof/>
              </w:rPr>
              <w:t>Premissas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_Toc112956138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AEEF9D9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9" w:history="1">
            <w:r w:rsidR="007D793D" w:rsidRPr="008A6F7A">
              <w:rPr>
                <w:rStyle w:val="Hyperlink"/>
                <w:noProof/>
              </w:rPr>
              <w:t>Diagrama de negócios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CF3D3D2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0" w:history="1">
            <w:r w:rsidR="007D793D" w:rsidRPr="008A6F7A">
              <w:rPr>
                <w:rStyle w:val="Hyperlink"/>
                <w:noProof/>
              </w:rPr>
              <w:t>Backlog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_Toc112956140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111FEE6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1" w:history="1">
            <w:r w:rsidR="007D793D" w:rsidRPr="008A6F7A">
              <w:rPr>
                <w:rStyle w:val="Hyperlink"/>
                <w:noProof/>
              </w:rPr>
              <w:t>Ferramenta de gestão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A6C8EB3" w14:textId="77777777" w:rsidR="007D793D" w:rsidRDefault="00C036C5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2" w:history="1">
            <w:r w:rsidR="007D793D" w:rsidRPr="008A6F7A">
              <w:rPr>
                <w:rStyle w:val="Hyperlink"/>
                <w:noProof/>
                <w:lang w:val="pt-BR"/>
              </w:rPr>
              <w:t>Equipe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7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1AB5E5D" w14:textId="77777777" w:rsidR="007D793D" w:rsidRDefault="007D793D">
          <w:r>
            <w:rPr>
              <w:bCs/>
            </w:rPr>
            <w:fldChar w:fldCharType="end"/>
          </w:r>
        </w:p>
      </w:sdtContent>
    </w:sdt>
    <w:p w14:paraId="065000DD" w14:textId="77777777" w:rsidR="00CB6903" w:rsidRDefault="00CB6903" w:rsidP="00D077E9">
      <w:pPr>
        <w:pStyle w:val="Ttulo1"/>
        <w:rPr>
          <w:lang w:val="pt-BR" w:bidi="pt-BR"/>
        </w:rPr>
      </w:pPr>
    </w:p>
    <w:p w14:paraId="463DC10D" w14:textId="77777777" w:rsidR="00CB6903" w:rsidRDefault="00CB6903" w:rsidP="00D077E9">
      <w:pPr>
        <w:pStyle w:val="Ttulo1"/>
        <w:rPr>
          <w:lang w:val="pt-BR" w:bidi="pt-BR"/>
        </w:rPr>
      </w:pPr>
    </w:p>
    <w:p w14:paraId="4A23F45A" w14:textId="77777777" w:rsidR="00CB6903" w:rsidRDefault="00CB6903" w:rsidP="00D077E9">
      <w:pPr>
        <w:pStyle w:val="Ttulo1"/>
        <w:rPr>
          <w:lang w:val="pt-BR" w:bidi="pt-BR"/>
        </w:rPr>
      </w:pPr>
    </w:p>
    <w:p w14:paraId="6061F85C" w14:textId="77777777" w:rsidR="00CB6903" w:rsidRDefault="00CB6903" w:rsidP="00D077E9">
      <w:pPr>
        <w:pStyle w:val="Ttulo1"/>
        <w:rPr>
          <w:lang w:val="pt-BR" w:bidi="pt-BR"/>
        </w:rPr>
      </w:pPr>
    </w:p>
    <w:p w14:paraId="2981CF32" w14:textId="77777777" w:rsidR="00AB02A7" w:rsidRPr="004F0028" w:rsidRDefault="00AB02A7" w:rsidP="00DF027C">
      <w:pPr>
        <w:rPr>
          <w:lang w:val="pt-BR"/>
        </w:rPr>
      </w:pPr>
    </w:p>
    <w:p w14:paraId="73F6689C" w14:textId="77777777" w:rsidR="0087605E" w:rsidRDefault="0087605E" w:rsidP="00AB02A7">
      <w:pPr>
        <w:spacing w:after="200"/>
        <w:rPr>
          <w:lang w:val="pt-BR"/>
        </w:rPr>
      </w:pPr>
    </w:p>
    <w:p w14:paraId="4F181265" w14:textId="77777777" w:rsidR="00CB6903" w:rsidRDefault="00CB6903" w:rsidP="00AB02A7">
      <w:pPr>
        <w:spacing w:after="200"/>
        <w:rPr>
          <w:lang w:val="pt-BR"/>
        </w:rPr>
      </w:pPr>
    </w:p>
    <w:p w14:paraId="698691EB" w14:textId="40306937" w:rsidR="007D793D" w:rsidRPr="007D793D" w:rsidRDefault="00CB6903" w:rsidP="007D793D">
      <w:pPr>
        <w:pStyle w:val="Ttulo1"/>
        <w:rPr>
          <w:szCs w:val="52"/>
          <w:lang w:val="pt-BR" w:bidi="pt-BR"/>
        </w:rPr>
      </w:pPr>
      <w:bookmarkStart w:id="1" w:name="_Toc112956129"/>
      <w:r w:rsidRPr="00A42B39">
        <w:rPr>
          <w:szCs w:val="52"/>
          <w:lang w:val="pt-BR" w:bidi="pt-BR"/>
        </w:rPr>
        <w:lastRenderedPageBreak/>
        <w:t>Contexto</w:t>
      </w:r>
      <w:bookmarkEnd w:id="1"/>
    </w:p>
    <w:p w14:paraId="2DC03C33" w14:textId="77777777" w:rsidR="0071170E" w:rsidRDefault="0071170E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6A98CD6B" w14:textId="624C8CBE" w:rsidR="00CB6903" w:rsidRPr="007D793D" w:rsidRDefault="00CB6903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  <w:r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A </w:t>
      </w:r>
      <w:proofErr w:type="spellStart"/>
      <w:r w:rsidRPr="007D793D">
        <w:rPr>
          <w:rFonts w:asciiTheme="majorHAnsi" w:hAnsiTheme="majorHAnsi" w:cstheme="majorHAnsi"/>
          <w:sz w:val="24"/>
          <w:szCs w:val="24"/>
          <w:lang w:val="pt-BR"/>
        </w:rPr>
        <w:t>Datafound</w:t>
      </w:r>
      <w:proofErr w:type="spellEnd"/>
      <w:r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 é uma empresa de tecnologia da informação fundada em 2022, visando lidar com a coleta e processamento de dados para o meio logístico dos nossos clientes: Lojas de Departamentos.</w:t>
      </w:r>
    </w:p>
    <w:p w14:paraId="030D750A" w14:textId="5FCCB8BC" w:rsidR="00CB6903" w:rsidRPr="007D793D" w:rsidRDefault="00CB6903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  <w:r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Com base em análises e pesquisas do mercado, constatamos que a má gestão é a principal causa de prejuízos em lojas de médio e grande porte, </w:t>
      </w:r>
      <w:r w:rsidR="008C670A">
        <w:rPr>
          <w:rFonts w:asciiTheme="majorHAnsi" w:hAnsiTheme="majorHAnsi" w:cstheme="majorHAnsi"/>
          <w:sz w:val="24"/>
          <w:szCs w:val="24"/>
          <w:lang w:val="pt-BR"/>
        </w:rPr>
        <w:t>pois não conseguem acompanhar o crescimento da demanda se não buscarem um tratamento de dados eficiente, além do déficit</w:t>
      </w:r>
      <w:r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8C670A">
        <w:rPr>
          <w:rFonts w:asciiTheme="majorHAnsi" w:hAnsiTheme="majorHAnsi" w:cstheme="majorHAnsi"/>
          <w:sz w:val="24"/>
          <w:szCs w:val="24"/>
          <w:lang w:val="pt-BR"/>
        </w:rPr>
        <w:t xml:space="preserve">financeiro, </w:t>
      </w:r>
      <w:r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causa desorganização e desconexão com seu público. </w:t>
      </w:r>
    </w:p>
    <w:p w14:paraId="364FBB14" w14:textId="56AE1031" w:rsidR="00CB6903" w:rsidRPr="007D793D" w:rsidRDefault="00CB6903" w:rsidP="0071170E">
      <w:pPr>
        <w:pStyle w:val="Contedo"/>
        <w:ind w:firstLine="420"/>
        <w:rPr>
          <w:rFonts w:asciiTheme="majorHAnsi" w:hAnsiTheme="majorHAnsi" w:cstheme="majorHAnsi"/>
          <w:sz w:val="24"/>
          <w:szCs w:val="24"/>
          <w:lang w:val="pt-BR"/>
        </w:rPr>
      </w:pPr>
      <w:r w:rsidRPr="007D793D">
        <w:rPr>
          <w:rFonts w:asciiTheme="majorHAnsi" w:hAnsiTheme="majorHAnsi" w:cstheme="majorHAnsi"/>
          <w:sz w:val="24"/>
          <w:szCs w:val="24"/>
          <w:lang w:val="pt-BR"/>
        </w:rPr>
        <w:t>O nosso papel é direcionar nossos clientes com base de dados relevantes para o crescimento orgânico d</w:t>
      </w:r>
      <w:r w:rsidR="008C670A">
        <w:rPr>
          <w:rFonts w:asciiTheme="majorHAnsi" w:hAnsiTheme="majorHAnsi" w:cstheme="majorHAnsi"/>
          <w:sz w:val="24"/>
          <w:szCs w:val="24"/>
          <w:lang w:val="pt-BR"/>
        </w:rPr>
        <w:t>o</w:t>
      </w:r>
      <w:r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 local, utilizando um sistema de informação </w:t>
      </w:r>
      <w:r w:rsidR="008C670A">
        <w:rPr>
          <w:rFonts w:asciiTheme="majorHAnsi" w:hAnsiTheme="majorHAnsi" w:cstheme="majorHAnsi"/>
          <w:sz w:val="24"/>
          <w:szCs w:val="24"/>
          <w:lang w:val="pt-BR"/>
        </w:rPr>
        <w:t xml:space="preserve">online </w:t>
      </w:r>
      <w:r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em tempo real. </w:t>
      </w:r>
    </w:p>
    <w:p w14:paraId="2BC8BBD2" w14:textId="77777777" w:rsidR="00CB6903" w:rsidRPr="007D793D" w:rsidRDefault="00CB6903" w:rsidP="00CB6903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4EDA31B1" w14:textId="77777777" w:rsidR="00CB6903" w:rsidRPr="0071170E" w:rsidRDefault="00CB6903" w:rsidP="00CB690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>Como a má gestão afeta essas empresas?</w:t>
      </w:r>
    </w:p>
    <w:p w14:paraId="23B13B4E" w14:textId="77777777" w:rsidR="00CB6903" w:rsidRPr="007D793D" w:rsidRDefault="00CB6903" w:rsidP="00CB6903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13CD74E" w14:textId="77777777" w:rsidR="00CB6903" w:rsidRPr="007D793D" w:rsidRDefault="00CB6903" w:rsidP="0071170E">
      <w:pPr>
        <w:ind w:firstLine="420"/>
        <w:jc w:val="both"/>
        <w:rPr>
          <w:rFonts w:asciiTheme="majorHAnsi" w:hAnsiTheme="majorHAnsi" w:cstheme="majorHAnsi"/>
          <w:b w:val="0"/>
          <w:bCs/>
          <w:sz w:val="24"/>
          <w:szCs w:val="24"/>
          <w:lang w:val="pt-BR"/>
        </w:rPr>
      </w:pPr>
      <w:r w:rsidRPr="007D793D">
        <w:rPr>
          <w:rFonts w:asciiTheme="majorHAnsi" w:hAnsiTheme="majorHAnsi" w:cstheme="majorHAnsi"/>
          <w:b w:val="0"/>
          <w:bCs/>
          <w:sz w:val="24"/>
          <w:szCs w:val="24"/>
          <w:lang w:val="pt-BR"/>
        </w:rPr>
        <w:t>Com a informação na palma das mãos, os clientes buscam marcas que não entreguem um atendimento básico ou um serviço ultrapassado. A necessidade de diferenciação é constante.</w:t>
      </w:r>
      <w:r w:rsidRPr="007D793D">
        <w:rPr>
          <w:rFonts w:asciiTheme="majorHAnsi" w:hAnsiTheme="majorHAnsi" w:cstheme="majorHAnsi"/>
          <w:b w:val="0"/>
          <w:color w:val="0F0D29" w:themeColor="text1"/>
          <w:kern w:val="24"/>
          <w:sz w:val="24"/>
          <w:szCs w:val="24"/>
          <w:lang w:val="pt-BR" w:eastAsia="pt-BR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Pr="007D793D">
        <w:rPr>
          <w:rFonts w:asciiTheme="majorHAnsi" w:hAnsiTheme="majorHAnsi" w:cstheme="majorHAnsi"/>
          <w:b w:val="0"/>
          <w:bCs/>
          <w:sz w:val="24"/>
          <w:szCs w:val="24"/>
          <w:lang w:val="pt-BR"/>
        </w:rPr>
        <w:t>Prateleiras sem estudo e desorganizadas denotam baixa qualidade e afugentam a audiência.</w:t>
      </w:r>
    </w:p>
    <w:p w14:paraId="761CBF79" w14:textId="77777777" w:rsidR="00CB6903" w:rsidRPr="007D793D" w:rsidRDefault="00CB6903" w:rsidP="00CB6903">
      <w:pPr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47EA73A0" w14:textId="77777777" w:rsidR="00CB6903" w:rsidRPr="0071170E" w:rsidRDefault="00CB6903" w:rsidP="00CB6903">
      <w:pPr>
        <w:pStyle w:val="Contedo"/>
        <w:numPr>
          <w:ilvl w:val="0"/>
          <w:numId w:val="1"/>
        </w:numPr>
        <w:rPr>
          <w:rFonts w:asciiTheme="majorHAnsi" w:hAnsiTheme="majorHAnsi" w:cstheme="majorHAnsi"/>
          <w:b/>
          <w:bCs/>
          <w:vanish/>
          <w:sz w:val="24"/>
          <w:szCs w:val="24"/>
          <w:lang w:val="pt-BR"/>
          <w:specVanish/>
        </w:rPr>
      </w:pPr>
      <w:r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Como é feita a coleta de dados?</w:t>
      </w:r>
    </w:p>
    <w:p w14:paraId="0862A5E8" w14:textId="77777777" w:rsidR="00CB6903" w:rsidRPr="0071170E" w:rsidRDefault="00CB6903" w:rsidP="00CB6903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4B837485" w14:textId="77777777" w:rsidR="00CB6903" w:rsidRPr="007D793D" w:rsidRDefault="00CB6903" w:rsidP="00CB6903">
      <w:pPr>
        <w:pStyle w:val="PargrafodaLista"/>
        <w:ind w:left="780"/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0D19F7D9" w14:textId="77777777" w:rsidR="00CB6903" w:rsidRPr="007D793D" w:rsidRDefault="00CB6903" w:rsidP="0071170E">
      <w:pPr>
        <w:ind w:firstLine="420"/>
        <w:rPr>
          <w:rFonts w:asciiTheme="majorHAnsi" w:hAnsiTheme="majorHAnsi" w:cstheme="majorHAnsi"/>
          <w:b w:val="0"/>
          <w:sz w:val="24"/>
          <w:szCs w:val="24"/>
          <w:lang w:val="pt-BR"/>
        </w:rPr>
      </w:pPr>
      <w:r w:rsidRPr="007D793D">
        <w:rPr>
          <w:rFonts w:asciiTheme="majorHAnsi" w:hAnsiTheme="majorHAnsi" w:cstheme="majorHAnsi"/>
          <w:b w:val="0"/>
          <w:sz w:val="24"/>
          <w:szCs w:val="24"/>
          <w:lang w:val="pt-BR"/>
        </w:rPr>
        <w:t>Depois de estudarmos o local, instalaremos os sensores para a coleta de dados, os quais serão analisados e transformados em informação útil, disponibilizados nos painéis de controle em nosso site.</w:t>
      </w:r>
    </w:p>
    <w:p w14:paraId="3845F807" w14:textId="77777777" w:rsidR="00CB6903" w:rsidRDefault="00CB6903" w:rsidP="00AB02A7">
      <w:pPr>
        <w:spacing w:after="200"/>
        <w:rPr>
          <w:lang w:val="pt-BR"/>
        </w:rPr>
      </w:pPr>
    </w:p>
    <w:p w14:paraId="6F490739" w14:textId="77777777" w:rsidR="008272F8" w:rsidRDefault="00CB6903" w:rsidP="00CB6903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2" w:name="_Toc112956131"/>
      <w:r>
        <w:rPr>
          <w:lang w:val="pt-BR"/>
        </w:rPr>
        <w:t>Objetivo</w:t>
      </w:r>
      <w:bookmarkEnd w:id="2"/>
    </w:p>
    <w:p w14:paraId="192B21EF" w14:textId="77777777" w:rsidR="0071170E" w:rsidRDefault="0071170E" w:rsidP="00CE72CF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5149BB71" w14:textId="46D40464" w:rsidR="008272F8" w:rsidRDefault="0071170E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Digitalização de</w:t>
      </w:r>
      <w:r w:rsidR="008272F8"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 dados do fluxo de clientes em </w:t>
      </w:r>
      <w:r w:rsidR="008272F8"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lojas de departamento</w:t>
      </w:r>
      <w:r w:rsidR="008272F8"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 por meio da implantação de sensores</w:t>
      </w:r>
      <w:r w:rsidR="00CE72CF">
        <w:rPr>
          <w:rFonts w:asciiTheme="majorHAnsi" w:hAnsiTheme="majorHAnsi" w:cstheme="majorHAnsi"/>
          <w:sz w:val="24"/>
          <w:szCs w:val="24"/>
          <w:lang w:val="pt-BR"/>
        </w:rPr>
        <w:t xml:space="preserve">, os quais enviam informações para nosso sistema WEB que o cliente poderá </w:t>
      </w:r>
      <w:r>
        <w:rPr>
          <w:rFonts w:asciiTheme="majorHAnsi" w:hAnsiTheme="majorHAnsi" w:cstheme="majorHAnsi"/>
          <w:sz w:val="24"/>
          <w:szCs w:val="24"/>
          <w:lang w:val="pt-BR"/>
        </w:rPr>
        <w:t>acessar em</w:t>
      </w:r>
      <w:r w:rsidR="00CE72CF">
        <w:rPr>
          <w:rFonts w:asciiTheme="majorHAnsi" w:hAnsiTheme="majorHAnsi" w:cstheme="majorHAnsi"/>
          <w:sz w:val="24"/>
          <w:szCs w:val="24"/>
          <w:lang w:val="pt-BR"/>
        </w:rPr>
        <w:t xml:space="preserve"> seu</w:t>
      </w:r>
      <w:r w:rsidR="008272F8"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painel de </w:t>
      </w:r>
      <w:r w:rsidR="008272F8" w:rsidRPr="007D793D">
        <w:rPr>
          <w:rFonts w:asciiTheme="majorHAnsi" w:hAnsiTheme="majorHAnsi" w:cstheme="majorHAnsi"/>
          <w:sz w:val="24"/>
          <w:szCs w:val="24"/>
          <w:lang w:val="pt-BR"/>
        </w:rPr>
        <w:t>controle</w:t>
      </w:r>
      <w:r>
        <w:rPr>
          <w:rFonts w:asciiTheme="majorHAnsi" w:hAnsiTheme="majorHAnsi" w:cstheme="majorHAnsi"/>
          <w:sz w:val="24"/>
          <w:szCs w:val="24"/>
          <w:lang w:val="pt-BR"/>
        </w:rPr>
        <w:t>, para aprimorar sua gestão</w:t>
      </w:r>
      <w:r w:rsidR="008272F8" w:rsidRPr="007D793D">
        <w:rPr>
          <w:rFonts w:asciiTheme="majorHAnsi" w:hAnsiTheme="majorHAnsi" w:cstheme="majorHAnsi"/>
          <w:sz w:val="24"/>
          <w:szCs w:val="24"/>
          <w:lang w:val="pt-BR"/>
        </w:rPr>
        <w:t xml:space="preserve"> através do mapeamento de </w:t>
      </w:r>
      <w:proofErr w:type="spellStart"/>
      <w:r>
        <w:rPr>
          <w:rFonts w:asciiTheme="majorHAnsi" w:hAnsiTheme="majorHAnsi" w:cstheme="majorHAnsi"/>
          <w:sz w:val="24"/>
          <w:szCs w:val="24"/>
          <w:lang w:val="pt-BR"/>
        </w:rPr>
        <w:t>shoppers</w:t>
      </w:r>
      <w:proofErr w:type="spellEnd"/>
      <w:r>
        <w:rPr>
          <w:rFonts w:asciiTheme="majorHAnsi" w:hAnsiTheme="majorHAnsi" w:cstheme="majorHAnsi"/>
          <w:sz w:val="24"/>
          <w:szCs w:val="24"/>
          <w:lang w:val="pt-BR"/>
        </w:rPr>
        <w:t>.</w:t>
      </w:r>
      <w:r w:rsidR="008C670A">
        <w:rPr>
          <w:rFonts w:asciiTheme="majorHAnsi" w:hAnsiTheme="majorHAnsi" w:cstheme="majorHAnsi"/>
          <w:sz w:val="24"/>
          <w:szCs w:val="24"/>
          <w:lang w:val="pt-BR"/>
        </w:rPr>
        <w:t xml:space="preserve"> Um sistema atual, eficiente e organizado é </w:t>
      </w:r>
      <w:r w:rsidR="00FC584A">
        <w:rPr>
          <w:rFonts w:asciiTheme="majorHAnsi" w:hAnsiTheme="majorHAnsi" w:cstheme="majorHAnsi"/>
          <w:sz w:val="24"/>
          <w:szCs w:val="24"/>
          <w:lang w:val="pt-BR"/>
        </w:rPr>
        <w:t>essencial para uma boa gestão de comércio, gerando ampla visão do que acontece no local.</w:t>
      </w:r>
    </w:p>
    <w:p w14:paraId="14A8B040" w14:textId="77777777" w:rsidR="007D793D" w:rsidRPr="007D793D" w:rsidRDefault="007D793D" w:rsidP="007D793D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267E44B1" w14:textId="77777777" w:rsidR="008272F8" w:rsidRDefault="008272F8" w:rsidP="00CB6903">
      <w:pPr>
        <w:pStyle w:val="Ttulo1"/>
        <w:rPr>
          <w:lang w:val="pt-BR"/>
        </w:rPr>
      </w:pPr>
      <w:bookmarkStart w:id="3" w:name="_Toc112956132"/>
      <w:r>
        <w:rPr>
          <w:lang w:val="pt-BR"/>
        </w:rPr>
        <w:t>Justificativa</w:t>
      </w:r>
      <w:bookmarkEnd w:id="3"/>
      <w:r>
        <w:rPr>
          <w:lang w:val="pt-BR"/>
        </w:rPr>
        <w:t xml:space="preserve"> </w:t>
      </w:r>
    </w:p>
    <w:p w14:paraId="341A53E8" w14:textId="77777777" w:rsidR="00FC584A" w:rsidRDefault="00FC584A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</w:rPr>
      </w:pPr>
    </w:p>
    <w:p w14:paraId="7DA6FE5E" w14:textId="68063EEF" w:rsidR="008272F8" w:rsidRPr="009271FB" w:rsidRDefault="008272F8" w:rsidP="009271FB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  <w:r w:rsidRPr="007D793D">
        <w:rPr>
          <w:rFonts w:asciiTheme="majorHAnsi" w:hAnsiTheme="majorHAnsi" w:cstheme="majorHAnsi"/>
          <w:sz w:val="24"/>
          <w:szCs w:val="24"/>
        </w:rPr>
        <w:t>A tecnologia da Datafound armazena e organiza dados afim de economizar tempo de trabalho e gastos adicionais, garantindo transparencia, e possibilitando uma boa gestão para o cliente, permitindo tomadas de decisões importantes para o desempenho do comércio cliente, com base nas informações adquiridas.</w:t>
      </w:r>
    </w:p>
    <w:p w14:paraId="30BE14B3" w14:textId="649F798A" w:rsidR="00541887" w:rsidRPr="00541887" w:rsidRDefault="008272F8" w:rsidP="00541887">
      <w:pPr>
        <w:pStyle w:val="Ttulo1"/>
        <w:rPr>
          <w:lang w:val="pt-BR"/>
        </w:rPr>
      </w:pPr>
      <w:bookmarkStart w:id="4" w:name="_Toc112956133"/>
      <w:r>
        <w:rPr>
          <w:lang w:val="pt-BR"/>
        </w:rPr>
        <w:lastRenderedPageBreak/>
        <w:t>Escopo</w:t>
      </w:r>
      <w:bookmarkEnd w:id="4"/>
      <w:r>
        <w:rPr>
          <w:lang w:val="pt-BR"/>
        </w:rPr>
        <w:t xml:space="preserve"> </w:t>
      </w:r>
    </w:p>
    <w:p w14:paraId="072CF6CA" w14:textId="77777777" w:rsidR="00541887" w:rsidRDefault="00541887" w:rsidP="00541887">
      <w:pPr>
        <w:pStyle w:val="SemEspaamento"/>
        <w:jc w:val="center"/>
        <w:rPr>
          <w:color w:val="024F75" w:themeColor="accent1"/>
        </w:rPr>
      </w:pPr>
    </w:p>
    <w:p w14:paraId="63045C1A" w14:textId="454F6F0B" w:rsidR="00541887" w:rsidRPr="00FD6488" w:rsidRDefault="00541887" w:rsidP="00541887">
      <w:pPr>
        <w:pStyle w:val="SemEspaamento"/>
        <w:numPr>
          <w:ilvl w:val="0"/>
          <w:numId w:val="3"/>
        </w:numPr>
        <w:rPr>
          <w:color w:val="082A75" w:themeColor="text2"/>
        </w:rPr>
      </w:pPr>
      <w:r w:rsidRPr="00FD6488">
        <w:rPr>
          <w:color w:val="082A75" w:themeColor="text2"/>
        </w:rPr>
        <w:t>Instalação de sensores em pontos estratégicos.</w:t>
      </w:r>
    </w:p>
    <w:p w14:paraId="394E3E8B" w14:textId="461076BE" w:rsidR="00541887" w:rsidRPr="00FD6488" w:rsidRDefault="00541887" w:rsidP="00541887">
      <w:pPr>
        <w:pStyle w:val="SemEspaamento"/>
        <w:ind w:left="2832"/>
        <w:rPr>
          <w:color w:val="082A75" w:themeColor="text2"/>
        </w:rPr>
      </w:pPr>
      <w:r w:rsidRPr="00FD6488">
        <w:rPr>
          <w:color w:val="082A75" w:themeColor="text2"/>
        </w:rPr>
        <w:t>↘</w:t>
      </w:r>
      <w:proofErr w:type="gramStart"/>
      <w:r w:rsidRPr="00FD6488">
        <w:rPr>
          <w:color w:val="082A75" w:themeColor="text2"/>
        </w:rPr>
        <w:t>️ Após</w:t>
      </w:r>
      <w:proofErr w:type="gramEnd"/>
      <w:r w:rsidRPr="00FD6488">
        <w:rPr>
          <w:color w:val="082A75" w:themeColor="text2"/>
        </w:rPr>
        <w:t xml:space="preserve"> mapeamento do local.</w:t>
      </w:r>
    </w:p>
    <w:p w14:paraId="09C21FF5" w14:textId="77777777" w:rsidR="00541887" w:rsidRPr="00FD6488" w:rsidRDefault="00541887" w:rsidP="00541887">
      <w:pPr>
        <w:pStyle w:val="SemEspaamento"/>
        <w:ind w:left="2832"/>
        <w:rPr>
          <w:color w:val="082A75" w:themeColor="text2"/>
        </w:rPr>
      </w:pPr>
    </w:p>
    <w:p w14:paraId="7750BC16" w14:textId="227355C8" w:rsidR="00541887" w:rsidRPr="00FD6488" w:rsidRDefault="00541887" w:rsidP="00541887">
      <w:pPr>
        <w:pStyle w:val="SemEspaamento"/>
        <w:numPr>
          <w:ilvl w:val="0"/>
          <w:numId w:val="3"/>
        </w:numPr>
        <w:rPr>
          <w:color w:val="082A75" w:themeColor="text2"/>
        </w:rPr>
      </w:pPr>
      <w:r w:rsidRPr="00FD6488">
        <w:rPr>
          <w:color w:val="082A75" w:themeColor="text2"/>
        </w:rPr>
        <w:t>Criação de Banco de Dados.</w:t>
      </w:r>
    </w:p>
    <w:p w14:paraId="6F4CA022" w14:textId="5C7E6793" w:rsidR="00541887" w:rsidRPr="00FD6488" w:rsidRDefault="00541887" w:rsidP="00541887">
      <w:pPr>
        <w:pStyle w:val="SemEspaamento"/>
        <w:ind w:left="2832"/>
        <w:rPr>
          <w:color w:val="082A75" w:themeColor="text2"/>
        </w:rPr>
      </w:pPr>
      <w:r w:rsidRPr="00FD6488">
        <w:rPr>
          <w:color w:val="082A75" w:themeColor="text2"/>
        </w:rPr>
        <w:t>↘️ Armazenamento em nosso sistema.</w:t>
      </w:r>
    </w:p>
    <w:p w14:paraId="69A83A33" w14:textId="77777777" w:rsidR="00541887" w:rsidRPr="00FD6488" w:rsidRDefault="00541887" w:rsidP="00541887">
      <w:pPr>
        <w:pStyle w:val="SemEspaamento"/>
        <w:ind w:left="2832"/>
        <w:rPr>
          <w:color w:val="082A75" w:themeColor="text2"/>
        </w:rPr>
      </w:pPr>
    </w:p>
    <w:p w14:paraId="75CDAE7C" w14:textId="637CDCE7" w:rsidR="00541887" w:rsidRPr="00FD6488" w:rsidRDefault="00541887" w:rsidP="00541887">
      <w:pPr>
        <w:pStyle w:val="SemEspaamento"/>
        <w:numPr>
          <w:ilvl w:val="0"/>
          <w:numId w:val="3"/>
        </w:numPr>
        <w:rPr>
          <w:color w:val="082A75" w:themeColor="text2"/>
        </w:rPr>
      </w:pPr>
      <w:r w:rsidRPr="00FD6488">
        <w:rPr>
          <w:color w:val="082A75" w:themeColor="text2"/>
        </w:rPr>
        <w:t>Painel de Controle do cliente em nosso site.</w:t>
      </w:r>
    </w:p>
    <w:p w14:paraId="6EABC3D4" w14:textId="23368387" w:rsidR="00541887" w:rsidRPr="00FD6488" w:rsidRDefault="00541887" w:rsidP="00541887">
      <w:pPr>
        <w:pStyle w:val="SemEspaamento"/>
        <w:ind w:left="2832"/>
        <w:rPr>
          <w:color w:val="082A75" w:themeColor="text2"/>
        </w:rPr>
      </w:pPr>
      <w:r w:rsidRPr="00FD6488">
        <w:rPr>
          <w:color w:val="082A75" w:themeColor="text2"/>
        </w:rPr>
        <w:t xml:space="preserve">↘️ </w:t>
      </w:r>
      <w:proofErr w:type="spellStart"/>
      <w:r w:rsidRPr="00FD6488">
        <w:rPr>
          <w:color w:val="082A75" w:themeColor="text2"/>
        </w:rPr>
        <w:t>Login</w:t>
      </w:r>
      <w:proofErr w:type="spellEnd"/>
      <w:r w:rsidRPr="00FD6488">
        <w:rPr>
          <w:color w:val="082A75" w:themeColor="text2"/>
        </w:rPr>
        <w:t xml:space="preserve"> e Senha</w:t>
      </w:r>
      <w:r w:rsidR="00427729" w:rsidRPr="00FD6488">
        <w:rPr>
          <w:color w:val="082A75" w:themeColor="text2"/>
        </w:rPr>
        <w:t>.</w:t>
      </w:r>
    </w:p>
    <w:p w14:paraId="7F6F1E4E" w14:textId="77777777" w:rsidR="00541887" w:rsidRPr="00FD6488" w:rsidRDefault="00541887" w:rsidP="00427729">
      <w:pPr>
        <w:pStyle w:val="SemEspaamento"/>
        <w:rPr>
          <w:color w:val="082A75" w:themeColor="text2"/>
        </w:rPr>
      </w:pPr>
    </w:p>
    <w:p w14:paraId="64EA8FCB" w14:textId="77777777" w:rsidR="00541887" w:rsidRPr="00FD6488" w:rsidRDefault="00541887" w:rsidP="00541887">
      <w:pPr>
        <w:pStyle w:val="SemEspaamento"/>
        <w:numPr>
          <w:ilvl w:val="0"/>
          <w:numId w:val="3"/>
        </w:numPr>
        <w:rPr>
          <w:color w:val="082A75" w:themeColor="text2"/>
        </w:rPr>
      </w:pPr>
      <w:r w:rsidRPr="00FD6488">
        <w:rPr>
          <w:color w:val="082A75" w:themeColor="text2"/>
        </w:rPr>
        <w:t>Monitoramento profissional por 05(cinco) dias úteis após entrega.</w:t>
      </w:r>
    </w:p>
    <w:p w14:paraId="159B4986" w14:textId="74CE6FE3" w:rsidR="00541887" w:rsidRPr="00FD6488" w:rsidRDefault="00541887" w:rsidP="00541887">
      <w:pPr>
        <w:pStyle w:val="SemEspaamento"/>
        <w:ind w:left="2832"/>
        <w:rPr>
          <w:color w:val="082A75" w:themeColor="text2"/>
        </w:rPr>
      </w:pPr>
      <w:r w:rsidRPr="00FD6488">
        <w:rPr>
          <w:color w:val="082A75" w:themeColor="text2"/>
        </w:rPr>
        <w:t>↘</w:t>
      </w:r>
      <w:proofErr w:type="gramStart"/>
      <w:r w:rsidRPr="00FD6488">
        <w:rPr>
          <w:color w:val="082A75" w:themeColor="text2"/>
        </w:rPr>
        <w:t>️</w:t>
      </w:r>
      <w:r w:rsidR="009271FB">
        <w:rPr>
          <w:color w:val="082A75" w:themeColor="text2"/>
        </w:rPr>
        <w:t xml:space="preserve"> </w:t>
      </w:r>
      <w:r w:rsidRPr="00FD6488">
        <w:rPr>
          <w:color w:val="082A75" w:themeColor="text2"/>
        </w:rPr>
        <w:t>Para</w:t>
      </w:r>
      <w:proofErr w:type="gramEnd"/>
      <w:r w:rsidRPr="00FD6488">
        <w:rPr>
          <w:color w:val="082A75" w:themeColor="text2"/>
        </w:rPr>
        <w:t xml:space="preserve"> orientar possíveis falhas com teste funcional.</w:t>
      </w:r>
    </w:p>
    <w:p w14:paraId="74E88DA0" w14:textId="77777777" w:rsidR="008272F8" w:rsidRDefault="008272F8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55C0C04C" w14:textId="58B2E2DB" w:rsidR="00427729" w:rsidRDefault="008272F8" w:rsidP="008272F8">
      <w:pPr>
        <w:pStyle w:val="Ttulo1"/>
      </w:pPr>
      <w:bookmarkStart w:id="5" w:name="_Toc112956135"/>
      <w:r>
        <w:t>Requisitos</w:t>
      </w:r>
      <w:bookmarkEnd w:id="5"/>
      <w:r>
        <w:t xml:space="preserve"> </w:t>
      </w:r>
    </w:p>
    <w:tbl>
      <w:tblPr>
        <w:tblpPr w:leftFromText="141" w:rightFromText="141" w:vertAnchor="page" w:horzAnchor="page" w:tblpX="1351" w:tblpY="6421"/>
        <w:tblW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</w:tblGrid>
      <w:tr w:rsidR="009271FB" w:rsidRPr="00FD6488" w14:paraId="1C3121E4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41E8D49B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7950567E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23EDEAAB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6A8DADD7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1A131EB4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0111ABD2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5852F1C3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00EF64C9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1DF952EF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271FB" w:rsidRPr="00FD6488" w14:paraId="673833AD" w14:textId="77777777" w:rsidTr="009271F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AFA1658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9271FB" w:rsidRPr="00FD6488" w14:paraId="54CBEC88" w14:textId="77777777" w:rsidTr="009271F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2371A6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9271FB" w:rsidRPr="00FD6488" w14:paraId="1CBB611C" w14:textId="77777777" w:rsidTr="009271F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3E07BB" w14:textId="77777777" w:rsidR="009271FB" w:rsidRPr="00FD6488" w:rsidRDefault="009271FB" w:rsidP="009271F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DESEJÁVEL</w:t>
            </w:r>
          </w:p>
        </w:tc>
      </w:tr>
    </w:tbl>
    <w:p w14:paraId="6DC86411" w14:textId="240A6A4F" w:rsidR="00427729" w:rsidRPr="00DC16FF" w:rsidRDefault="0080325A" w:rsidP="0080325A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r w:rsidRPr="00DC16FF">
        <w:rPr>
          <w:rFonts w:ascii="Segoe UI Symbol" w:hAnsi="Segoe UI Symbol" w:cs="Segoe UI Symbol"/>
          <w:color w:val="082A75" w:themeColor="text2"/>
        </w:rPr>
        <w:t>🔹</w:t>
      </w:r>
      <w:r w:rsidR="00427729" w:rsidRPr="00DC16FF">
        <w:rPr>
          <w:rFonts w:asciiTheme="majorHAnsi" w:hAnsiTheme="majorHAnsi" w:cstheme="majorHAnsi"/>
          <w:color w:val="082A75" w:themeColor="text2"/>
        </w:rPr>
        <w:t>Função de Cadastro e Senha</w:t>
      </w:r>
      <w:r w:rsidRPr="00DC16FF">
        <w:rPr>
          <w:rFonts w:asciiTheme="majorHAnsi" w:hAnsiTheme="majorHAnsi" w:cstheme="majorHAnsi"/>
          <w:color w:val="082A75" w:themeColor="text2"/>
        </w:rPr>
        <w:t>;</w:t>
      </w:r>
    </w:p>
    <w:p w14:paraId="14DD9EFE" w14:textId="2D6403EE" w:rsidR="0080325A" w:rsidRPr="00DC16FF" w:rsidRDefault="0080325A" w:rsidP="0080325A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r w:rsidRPr="00DC16FF">
        <w:rPr>
          <w:rFonts w:ascii="Segoe UI Symbol" w:hAnsi="Segoe UI Symbol" w:cs="Segoe UI Symbol"/>
          <w:color w:val="082A75" w:themeColor="text2"/>
        </w:rPr>
        <w:t>🔹</w:t>
      </w:r>
      <w:r w:rsidRPr="00DC16FF">
        <w:rPr>
          <w:rFonts w:asciiTheme="majorHAnsi" w:hAnsiTheme="majorHAnsi" w:cstheme="majorHAnsi"/>
          <w:color w:val="082A75" w:themeColor="text2"/>
        </w:rPr>
        <w:t>Função de registro de atividade;</w:t>
      </w:r>
    </w:p>
    <w:p w14:paraId="4F6313D3" w14:textId="70F78F4F" w:rsidR="00427729" w:rsidRPr="00DC16FF" w:rsidRDefault="0080325A" w:rsidP="0080325A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r w:rsidRPr="00DC16FF">
        <w:rPr>
          <w:rFonts w:ascii="Segoe UI Symbol" w:hAnsi="Segoe UI Symbol" w:cs="Segoe UI Symbol"/>
          <w:color w:val="082A75" w:themeColor="text2"/>
        </w:rPr>
        <w:t>🔹</w:t>
      </w:r>
      <w:r w:rsidR="00427729" w:rsidRPr="00DC16FF">
        <w:rPr>
          <w:rFonts w:asciiTheme="majorHAnsi" w:hAnsiTheme="majorHAnsi" w:cstheme="majorHAnsi"/>
          <w:color w:val="082A75" w:themeColor="text2"/>
        </w:rPr>
        <w:t>Função de Painel de Controle com gráficos e informações em tempo real</w:t>
      </w:r>
      <w:r w:rsidRPr="00DC16FF">
        <w:rPr>
          <w:rFonts w:asciiTheme="majorHAnsi" w:hAnsiTheme="majorHAnsi" w:cstheme="majorHAnsi"/>
          <w:color w:val="082A75" w:themeColor="text2"/>
        </w:rPr>
        <w:t>;</w:t>
      </w:r>
    </w:p>
    <w:p w14:paraId="57D65F07" w14:textId="6441BF56" w:rsidR="00427729" w:rsidRPr="00DC16FF" w:rsidRDefault="0080325A" w:rsidP="0080325A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r w:rsidRPr="00DC16FF">
        <w:rPr>
          <w:rFonts w:ascii="Segoe UI Symbol" w:hAnsi="Segoe UI Symbol" w:cs="Segoe UI Symbol"/>
          <w:color w:val="082A75" w:themeColor="text2"/>
        </w:rPr>
        <w:t>🔹</w:t>
      </w:r>
      <w:r w:rsidR="00427729" w:rsidRPr="00DC16FF">
        <w:rPr>
          <w:rFonts w:asciiTheme="majorHAnsi" w:hAnsiTheme="majorHAnsi" w:cstheme="majorHAnsi"/>
          <w:color w:val="082A75" w:themeColor="text2"/>
        </w:rPr>
        <w:t>Sensores ativos</w:t>
      </w:r>
      <w:r w:rsidRPr="00DC16FF">
        <w:rPr>
          <w:rFonts w:asciiTheme="majorHAnsi" w:hAnsiTheme="majorHAnsi" w:cstheme="majorHAnsi"/>
          <w:color w:val="082A75" w:themeColor="text2"/>
        </w:rPr>
        <w:t>;</w:t>
      </w:r>
    </w:p>
    <w:p w14:paraId="15AC6352" w14:textId="495626F9" w:rsidR="00427729" w:rsidRPr="00DC16FF" w:rsidRDefault="0080325A" w:rsidP="0080325A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r w:rsidRPr="00DC16FF">
        <w:rPr>
          <w:rFonts w:ascii="Segoe UI Symbol" w:hAnsi="Segoe UI Symbol" w:cs="Segoe UI Symbol"/>
          <w:color w:val="082A75" w:themeColor="text2"/>
        </w:rPr>
        <w:t>🔹</w:t>
      </w:r>
      <w:r w:rsidR="00427729" w:rsidRPr="00DC16FF">
        <w:rPr>
          <w:rFonts w:asciiTheme="majorHAnsi" w:hAnsiTheme="majorHAnsi" w:cstheme="majorHAnsi"/>
          <w:color w:val="082A75" w:themeColor="text2"/>
        </w:rPr>
        <w:t>Função de pagamento</w:t>
      </w:r>
      <w:r w:rsidRPr="00DC16FF">
        <w:rPr>
          <w:rFonts w:asciiTheme="majorHAnsi" w:hAnsiTheme="majorHAnsi" w:cstheme="majorHAnsi"/>
          <w:color w:val="082A75" w:themeColor="text2"/>
        </w:rPr>
        <w:t xml:space="preserve"> do serviço</w:t>
      </w:r>
      <w:r w:rsidR="00427729" w:rsidRPr="00DC16FF">
        <w:rPr>
          <w:rFonts w:asciiTheme="majorHAnsi" w:hAnsiTheme="majorHAnsi" w:cstheme="majorHAnsi"/>
          <w:color w:val="082A75" w:themeColor="text2"/>
        </w:rPr>
        <w:t xml:space="preserve"> no site</w:t>
      </w:r>
      <w:r w:rsidRPr="00DC16FF">
        <w:rPr>
          <w:rFonts w:asciiTheme="majorHAnsi" w:hAnsiTheme="majorHAnsi" w:cstheme="majorHAnsi"/>
          <w:color w:val="082A75" w:themeColor="text2"/>
        </w:rPr>
        <w:t>;</w:t>
      </w:r>
    </w:p>
    <w:p w14:paraId="4D1433BF" w14:textId="3C620DC9" w:rsidR="0080325A" w:rsidRPr="00DC16FF" w:rsidRDefault="0080325A" w:rsidP="009D5E56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bookmarkStart w:id="6" w:name="_Toc112956137"/>
      <w:r w:rsidRPr="00DC16FF">
        <w:rPr>
          <w:rFonts w:ascii="Segoe UI Symbol" w:hAnsi="Segoe UI Symbol" w:cs="Segoe UI Symbol"/>
          <w:color w:val="082A75" w:themeColor="text2"/>
        </w:rPr>
        <w:t>🔹</w:t>
      </w:r>
      <w:r w:rsidRPr="00DC16FF">
        <w:rPr>
          <w:rFonts w:asciiTheme="majorHAnsi" w:hAnsiTheme="majorHAnsi" w:cstheme="majorHAnsi"/>
          <w:color w:val="082A75" w:themeColor="text2"/>
        </w:rPr>
        <w:t>Função de Notificação de volume acima da média;</w:t>
      </w:r>
    </w:p>
    <w:p w14:paraId="523D6512" w14:textId="2AD76356" w:rsidR="0080325A" w:rsidRPr="00DC16FF" w:rsidRDefault="0080325A" w:rsidP="0080325A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r w:rsidRPr="00DC16FF">
        <w:rPr>
          <w:rFonts w:ascii="Segoe UI Symbol" w:hAnsi="Segoe UI Symbol" w:cs="Segoe UI Symbol"/>
          <w:color w:val="082A75" w:themeColor="text2"/>
        </w:rPr>
        <w:t>🔹</w:t>
      </w:r>
      <w:r w:rsidRPr="00DC16FF">
        <w:rPr>
          <w:rFonts w:asciiTheme="majorHAnsi" w:hAnsiTheme="majorHAnsi" w:cstheme="majorHAnsi"/>
          <w:color w:val="082A75" w:themeColor="text2"/>
        </w:rPr>
        <w:t>Função “Reportar” e “Feedback” no site</w:t>
      </w:r>
      <w:r w:rsidR="00840092" w:rsidRPr="00DC16FF">
        <w:rPr>
          <w:rFonts w:asciiTheme="majorHAnsi" w:hAnsiTheme="majorHAnsi" w:cstheme="majorHAnsi"/>
          <w:color w:val="082A75" w:themeColor="text2"/>
        </w:rPr>
        <w:t>;</w:t>
      </w:r>
    </w:p>
    <w:p w14:paraId="31C673D6" w14:textId="032281F4" w:rsidR="00840092" w:rsidRPr="00DC16FF" w:rsidRDefault="00840092" w:rsidP="0080325A">
      <w:pPr>
        <w:pStyle w:val="SemEspaamento"/>
        <w:ind w:left="1800"/>
        <w:rPr>
          <w:rFonts w:asciiTheme="majorHAnsi" w:hAnsiTheme="majorHAnsi" w:cstheme="majorHAnsi"/>
          <w:color w:val="082A75" w:themeColor="text2"/>
        </w:rPr>
      </w:pPr>
      <w:r w:rsidRPr="00DC16FF">
        <w:rPr>
          <w:rFonts w:ascii="Segoe UI Symbol" w:hAnsi="Segoe UI Symbol" w:cs="Segoe UI Symbol"/>
          <w:color w:val="082A75" w:themeColor="text2"/>
        </w:rPr>
        <w:t>🔹</w:t>
      </w:r>
      <w:r w:rsidRPr="00DC16FF">
        <w:rPr>
          <w:rFonts w:asciiTheme="majorHAnsi" w:hAnsiTheme="majorHAnsi" w:cstheme="majorHAnsi"/>
          <w:color w:val="082A75" w:themeColor="text2"/>
        </w:rPr>
        <w:t>Função “Modo Alarme”, para detecção, quando a loja fecha.</w:t>
      </w:r>
    </w:p>
    <w:p w14:paraId="5DE01414" w14:textId="77777777" w:rsidR="00C73D54" w:rsidRDefault="00C73D54" w:rsidP="0080325A">
      <w:pPr>
        <w:pStyle w:val="SemEspaamento"/>
        <w:ind w:left="1800"/>
        <w:rPr>
          <w:rFonts w:ascii="Segoe UI Emoji" w:hAnsi="Segoe UI Emoji" w:cs="Segoe UI Emoji"/>
          <w:color w:val="082A75" w:themeColor="text2"/>
          <w:sz w:val="20"/>
          <w:szCs w:val="20"/>
        </w:rPr>
      </w:pPr>
    </w:p>
    <w:p w14:paraId="28D2B955" w14:textId="77777777" w:rsidR="00840092" w:rsidRPr="00840092" w:rsidRDefault="00840092" w:rsidP="0080325A">
      <w:pPr>
        <w:pStyle w:val="SemEspaamento"/>
        <w:ind w:left="1800"/>
        <w:rPr>
          <w:color w:val="082A75" w:themeColor="text2"/>
          <w:sz w:val="20"/>
          <w:szCs w:val="20"/>
        </w:rPr>
      </w:pPr>
    </w:p>
    <w:p w14:paraId="3FFB5986" w14:textId="2150DA35" w:rsidR="008272F8" w:rsidRDefault="008272F8" w:rsidP="008272F8">
      <w:pPr>
        <w:pStyle w:val="Ttulo1"/>
      </w:pPr>
      <w:r>
        <w:t>Restrições</w:t>
      </w:r>
      <w:bookmarkEnd w:id="6"/>
      <w:r>
        <w:t xml:space="preserve"> </w:t>
      </w:r>
    </w:p>
    <w:p w14:paraId="27EEF667" w14:textId="77777777" w:rsidR="00E366B3" w:rsidRDefault="00E366B3" w:rsidP="003E3AF1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8A63D4D" w14:textId="5B1A26FC" w:rsidR="008272F8" w:rsidRDefault="008272F8" w:rsidP="009271F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 w:val="0"/>
          <w:bCs/>
          <w:sz w:val="22"/>
        </w:rPr>
      </w:pPr>
      <w:r w:rsidRPr="003E3AF1">
        <w:rPr>
          <w:rFonts w:asciiTheme="majorHAnsi" w:hAnsiTheme="majorHAnsi" w:cstheme="majorHAnsi"/>
          <w:b w:val="0"/>
          <w:bCs/>
          <w:sz w:val="22"/>
        </w:rPr>
        <w:t>É necessário que o cliente possua setores que se adequem ao nosso padrão de projeto, garantindo a possibilidade para alteração do layout de sua estrutura de prateleiras e setores</w:t>
      </w:r>
      <w:r w:rsidR="003E3AF1">
        <w:rPr>
          <w:rFonts w:asciiTheme="majorHAnsi" w:hAnsiTheme="majorHAnsi" w:cstheme="majorHAnsi"/>
          <w:b w:val="0"/>
          <w:bCs/>
          <w:sz w:val="22"/>
        </w:rPr>
        <w:t>;</w:t>
      </w:r>
    </w:p>
    <w:p w14:paraId="2888BBAF" w14:textId="05E445A7" w:rsidR="003E3AF1" w:rsidRDefault="003E3AF1" w:rsidP="009271F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 w:val="0"/>
          <w:bCs/>
          <w:sz w:val="22"/>
        </w:rPr>
      </w:pPr>
      <w:r w:rsidRPr="003E3AF1">
        <w:rPr>
          <w:rFonts w:asciiTheme="majorHAnsi" w:hAnsiTheme="majorHAnsi" w:cstheme="majorHAnsi"/>
          <w:b w:val="0"/>
          <w:bCs/>
          <w:sz w:val="22"/>
        </w:rPr>
        <w:t>Software indicado pela equipe</w:t>
      </w:r>
      <w:r w:rsidR="00C73D54">
        <w:rPr>
          <w:rFonts w:asciiTheme="majorHAnsi" w:hAnsiTheme="majorHAnsi" w:cstheme="majorHAnsi"/>
          <w:b w:val="0"/>
          <w:bCs/>
          <w:sz w:val="22"/>
        </w:rPr>
        <w:t xml:space="preserve"> Datafound</w:t>
      </w:r>
      <w:r w:rsidRPr="003E3AF1">
        <w:rPr>
          <w:rFonts w:asciiTheme="majorHAnsi" w:hAnsiTheme="majorHAnsi" w:cstheme="majorHAnsi"/>
          <w:b w:val="0"/>
          <w:bCs/>
          <w:sz w:val="22"/>
        </w:rPr>
        <w:t>;</w:t>
      </w:r>
    </w:p>
    <w:p w14:paraId="2F4912C3" w14:textId="2DE8C70A" w:rsidR="00C73D54" w:rsidRPr="003E3AF1" w:rsidRDefault="00C73D54" w:rsidP="009271F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 w:val="0"/>
          <w:bCs/>
          <w:sz w:val="22"/>
        </w:rPr>
      </w:pPr>
      <w:r>
        <w:rPr>
          <w:rFonts w:asciiTheme="majorHAnsi" w:hAnsiTheme="majorHAnsi" w:cstheme="majorHAnsi"/>
          <w:b w:val="0"/>
          <w:bCs/>
          <w:sz w:val="22"/>
        </w:rPr>
        <w:t>Serviço de Armazenamento indicado pela equipe Datafound;</w:t>
      </w:r>
    </w:p>
    <w:p w14:paraId="083796F9" w14:textId="77777777" w:rsidR="003E3AF1" w:rsidRPr="003E3AF1" w:rsidRDefault="003E3AF1" w:rsidP="009271F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 w:val="0"/>
          <w:bCs/>
          <w:sz w:val="22"/>
        </w:rPr>
      </w:pPr>
      <w:r w:rsidRPr="003E3AF1">
        <w:rPr>
          <w:rFonts w:asciiTheme="majorHAnsi" w:hAnsiTheme="majorHAnsi" w:cstheme="majorHAnsi"/>
          <w:b w:val="0"/>
          <w:bCs/>
          <w:sz w:val="22"/>
        </w:rPr>
        <w:t>A equipe do projeto poderá trabalhar somente em dias úteis das 08:00h às 13:00h;</w:t>
      </w:r>
    </w:p>
    <w:p w14:paraId="164E57EB" w14:textId="35D368E4" w:rsidR="003E3AF1" w:rsidRDefault="003E3AF1" w:rsidP="009271F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 w:val="0"/>
          <w:bCs/>
          <w:sz w:val="22"/>
        </w:rPr>
      </w:pPr>
      <w:r>
        <w:rPr>
          <w:rFonts w:asciiTheme="majorHAnsi" w:hAnsiTheme="majorHAnsi" w:cstheme="majorHAnsi"/>
          <w:b w:val="0"/>
          <w:bCs/>
          <w:sz w:val="22"/>
        </w:rPr>
        <w:t>Sensores</w:t>
      </w:r>
      <w:r w:rsidR="001003BE">
        <w:rPr>
          <w:rFonts w:asciiTheme="majorHAnsi" w:hAnsiTheme="majorHAnsi" w:cstheme="majorHAnsi"/>
          <w:b w:val="0"/>
          <w:bCs/>
          <w:sz w:val="22"/>
        </w:rPr>
        <w:t xml:space="preserve"> indicados pela Datafound;</w:t>
      </w:r>
    </w:p>
    <w:p w14:paraId="0A6BBD03" w14:textId="5DD6282F" w:rsidR="001003BE" w:rsidRDefault="004A7F66" w:rsidP="009271F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b w:val="0"/>
          <w:bCs/>
          <w:sz w:val="22"/>
        </w:rPr>
      </w:pPr>
      <w:r>
        <w:rPr>
          <w:rFonts w:asciiTheme="majorHAnsi" w:hAnsiTheme="majorHAnsi" w:cstheme="majorHAnsi"/>
          <w:b w:val="0"/>
          <w:bCs/>
          <w:sz w:val="22"/>
        </w:rPr>
        <w:t>O cliente poderá fazer pagamento apenas em nosso site.</w:t>
      </w:r>
    </w:p>
    <w:p w14:paraId="7618BACC" w14:textId="77777777" w:rsidR="001003BE" w:rsidRPr="001003BE" w:rsidRDefault="001003BE" w:rsidP="009271FB">
      <w:pPr>
        <w:ind w:left="1800"/>
        <w:rPr>
          <w:rFonts w:asciiTheme="majorHAnsi" w:hAnsiTheme="majorHAnsi" w:cstheme="majorHAnsi"/>
          <w:b w:val="0"/>
          <w:bCs/>
          <w:sz w:val="22"/>
        </w:rPr>
      </w:pPr>
    </w:p>
    <w:p w14:paraId="5270BD00" w14:textId="77777777" w:rsidR="003E3AF1" w:rsidRPr="007D793D" w:rsidRDefault="003E3AF1" w:rsidP="008C670A">
      <w:pPr>
        <w:ind w:firstLine="720"/>
        <w:rPr>
          <w:rFonts w:asciiTheme="majorHAnsi" w:hAnsiTheme="majorHAnsi" w:cstheme="majorHAnsi"/>
          <w:bCs/>
          <w:sz w:val="24"/>
          <w:szCs w:val="24"/>
        </w:rPr>
      </w:pPr>
    </w:p>
    <w:p w14:paraId="389F6C60" w14:textId="77777777" w:rsidR="007D793D" w:rsidRPr="007D793D" w:rsidRDefault="007D793D" w:rsidP="008272F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E9D5E3B" w14:textId="77777777" w:rsidR="009271FB" w:rsidRDefault="009271FB" w:rsidP="008272F8">
      <w:pPr>
        <w:pStyle w:val="Ttulo1"/>
      </w:pPr>
      <w:bookmarkStart w:id="7" w:name="_Toc112956138"/>
    </w:p>
    <w:p w14:paraId="570D745E" w14:textId="55ECF5C5" w:rsidR="008272F8" w:rsidRDefault="008272F8" w:rsidP="008272F8">
      <w:pPr>
        <w:pStyle w:val="Ttulo1"/>
      </w:pPr>
      <w:r>
        <w:t>Premissas</w:t>
      </w:r>
      <w:bookmarkEnd w:id="7"/>
      <w:r>
        <w:t xml:space="preserve"> </w:t>
      </w:r>
    </w:p>
    <w:p w14:paraId="11B562AF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91C71E6" w14:textId="3A029FB3" w:rsidR="007D793D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325A">
        <w:rPr>
          <w:rFonts w:asciiTheme="majorHAnsi" w:hAnsiTheme="majorHAnsi" w:cstheme="majorHAnsi"/>
          <w:sz w:val="24"/>
          <w:szCs w:val="24"/>
        </w:rPr>
        <w:t>O cliente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3673900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C8B0869" w14:textId="0C29D35C" w:rsidR="0080325A" w:rsidRPr="0080325A" w:rsidRDefault="0080325A" w:rsidP="0080325A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80325A">
        <w:rPr>
          <w:rFonts w:asciiTheme="majorHAnsi" w:hAnsiTheme="majorHAnsi" w:cstheme="majorHAnsi"/>
          <w:b w:val="0"/>
          <w:bCs/>
          <w:sz w:val="24"/>
          <w:szCs w:val="24"/>
        </w:rPr>
        <w:t>Deverá</w:t>
      </w:r>
      <w:r>
        <w:rPr>
          <w:rFonts w:asciiTheme="majorHAnsi" w:hAnsiTheme="majorHAnsi" w:cstheme="majorHAnsi"/>
          <w:b w:val="0"/>
          <w:bCs/>
          <w:sz w:val="24"/>
          <w:szCs w:val="24"/>
        </w:rPr>
        <w:t xml:space="preserve"> </w:t>
      </w:r>
      <w:r w:rsidR="001003BE">
        <w:rPr>
          <w:rFonts w:asciiTheme="majorHAnsi" w:hAnsiTheme="majorHAnsi" w:cstheme="majorHAnsi"/>
          <w:b w:val="0"/>
          <w:bCs/>
          <w:sz w:val="24"/>
          <w:szCs w:val="24"/>
        </w:rPr>
        <w:t xml:space="preserve">disponibilizar </w:t>
      </w:r>
      <w:r w:rsidR="00C73D54">
        <w:rPr>
          <w:rFonts w:asciiTheme="majorHAnsi" w:hAnsiTheme="majorHAnsi" w:cstheme="majorHAnsi"/>
          <w:b w:val="0"/>
          <w:bCs/>
          <w:sz w:val="24"/>
          <w:szCs w:val="24"/>
        </w:rPr>
        <w:t xml:space="preserve">a infraestrutura durante a instalação dos sensores; </w:t>
      </w:r>
    </w:p>
    <w:p w14:paraId="404D335F" w14:textId="0B270104" w:rsidR="009271FB" w:rsidRDefault="0080325A" w:rsidP="009271FB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 w:val="0"/>
          <w:bCs/>
          <w:sz w:val="24"/>
          <w:szCs w:val="24"/>
        </w:rPr>
      </w:pPr>
      <w:r w:rsidRPr="0080325A">
        <w:rPr>
          <w:rFonts w:asciiTheme="majorHAnsi" w:hAnsiTheme="majorHAnsi" w:cstheme="majorHAnsi"/>
          <w:b w:val="0"/>
          <w:bCs/>
          <w:sz w:val="24"/>
          <w:szCs w:val="24"/>
        </w:rPr>
        <w:t>Deverá</w:t>
      </w:r>
      <w:r w:rsidR="00C73D54">
        <w:rPr>
          <w:rFonts w:asciiTheme="majorHAnsi" w:hAnsiTheme="majorHAnsi" w:cstheme="majorHAnsi"/>
          <w:b w:val="0"/>
          <w:bCs/>
          <w:sz w:val="24"/>
          <w:szCs w:val="24"/>
        </w:rPr>
        <w:t xml:space="preserve"> possuir uma conexão mínima de 500MBs do tipo WEB;</w:t>
      </w:r>
      <w:bookmarkStart w:id="8" w:name="_Toc112956139"/>
    </w:p>
    <w:p w14:paraId="725E9ED6" w14:textId="77777777" w:rsidR="00DC16FF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DCB60A0" w14:textId="77777777" w:rsidR="009271FB" w:rsidRDefault="009271FB" w:rsidP="009271FB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2D07363" w14:textId="77777777" w:rsidR="009271FB" w:rsidRDefault="008272F8" w:rsidP="009271FB">
      <w:pPr>
        <w:pStyle w:val="Ttulo1"/>
      </w:pPr>
      <w:r w:rsidRPr="007D793D">
        <w:t xml:space="preserve">Diagrama de </w:t>
      </w:r>
      <w:r w:rsidR="00FC584A">
        <w:t xml:space="preserve">solução de </w:t>
      </w:r>
      <w:r w:rsidRPr="007D793D">
        <w:t>negócio</w:t>
      </w:r>
      <w:bookmarkStart w:id="9" w:name="_Toc112956140"/>
      <w:bookmarkEnd w:id="8"/>
    </w:p>
    <w:p w14:paraId="128355C5" w14:textId="3ACE322B" w:rsidR="007D793D" w:rsidRPr="009271FB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  <w:r>
        <w:t xml:space="preserve">                    </w:t>
      </w:r>
      <w:r w:rsidR="0043657C">
        <w:pict w14:anchorId="1EF02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480.95pt">
            <v:imagedata r:id="rId12" o:title="WhatsApp Image 2022-09-02 at 13"/>
          </v:shape>
        </w:pict>
      </w:r>
    </w:p>
    <w:p w14:paraId="76AD29B5" w14:textId="77777777" w:rsidR="00C913FD" w:rsidRDefault="00C913FD" w:rsidP="00C913FD">
      <w:pPr>
        <w:pStyle w:val="Ttulo1"/>
      </w:pPr>
      <w:bookmarkStart w:id="10" w:name="_Toc112956141"/>
      <w:r>
        <w:lastRenderedPageBreak/>
        <w:t>Ferramenta de gestão</w:t>
      </w:r>
      <w:bookmarkEnd w:id="10"/>
    </w:p>
    <w:p w14:paraId="6C260C26" w14:textId="1E389B7E" w:rsid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CB1EA04" w14:textId="77777777" w:rsidR="00C913FD" w:rsidRP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0AACF057" w14:textId="77777777" w:rsidR="00C913FD" w:rsidRDefault="00C913FD" w:rsidP="00C913FD">
      <w:pPr>
        <w:ind w:firstLine="720"/>
        <w:rPr>
          <w:b w:val="0"/>
          <w:bCs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 wp14:anchorId="222B4A9B" wp14:editId="71D9EB48">
            <wp:simplePos x="0" y="0"/>
            <wp:positionH relativeFrom="column">
              <wp:posOffset>4692015</wp:posOffset>
            </wp:positionH>
            <wp:positionV relativeFrom="paragraph">
              <wp:posOffset>388620</wp:posOffset>
            </wp:positionV>
            <wp:extent cx="503462" cy="283226"/>
            <wp:effectExtent l="0" t="0" r="0" b="2540"/>
            <wp:wrapNone/>
            <wp:docPr id="7" name="Imagem 7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2" cy="28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793D">
        <w:rPr>
          <w:rFonts w:asciiTheme="majorHAnsi" w:hAnsiTheme="majorHAnsi" w:cstheme="majorHAnsi"/>
          <w:b w:val="0"/>
          <w:bCs/>
          <w:sz w:val="24"/>
          <w:szCs w:val="24"/>
        </w:rPr>
        <w:t>A equipe decidiu utilizar o software Asana para o gerenciamento e desenvolvimento das tarefas que compõem tal projeto, além de ser uma ferramenta em tempo real multiusuário, ressaltamos outros pontos majoritários para a escolha:</w:t>
      </w:r>
      <w:r>
        <w:rPr>
          <w:b w:val="0"/>
          <w:bCs/>
        </w:rPr>
        <w:t xml:space="preserve">  </w:t>
      </w:r>
    </w:p>
    <w:p w14:paraId="278CE7B0" w14:textId="77777777" w:rsidR="00C913FD" w:rsidRPr="007D793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63A1199C" w14:textId="77777777" w:rsidR="00C913FD" w:rsidRPr="007D793D" w:rsidRDefault="00C913FD" w:rsidP="00C913FD">
      <w:pPr>
        <w:pStyle w:val="PargrafodaLista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  <w:color w:val="013A57" w:themeColor="accent1" w:themeShade="BF"/>
          <w:sz w:val="24"/>
          <w:szCs w:val="24"/>
        </w:rPr>
      </w:pPr>
      <w:r w:rsidRPr="007D793D">
        <w:rPr>
          <w:rFonts w:asciiTheme="majorHAnsi" w:hAnsiTheme="majorHAnsi" w:cstheme="majorHAnsi"/>
          <w:color w:val="013A57" w:themeColor="accent1" w:themeShade="BF"/>
          <w:sz w:val="24"/>
          <w:szCs w:val="24"/>
        </w:rPr>
        <w:t>Calendário prático;</w:t>
      </w:r>
    </w:p>
    <w:p w14:paraId="36606B3C" w14:textId="244A4DCD" w:rsidR="00C913FD" w:rsidRDefault="00C913FD" w:rsidP="00C913FD">
      <w:pPr>
        <w:ind w:firstLine="360"/>
        <w:rPr>
          <w:rFonts w:asciiTheme="majorHAnsi" w:hAnsiTheme="majorHAnsi" w:cstheme="majorHAnsi"/>
          <w:sz w:val="24"/>
          <w:szCs w:val="24"/>
        </w:rPr>
      </w:pPr>
      <w:r w:rsidRPr="009271FB">
        <w:rPr>
          <w:rFonts w:asciiTheme="majorHAnsi" w:hAnsiTheme="majorHAnsi" w:cstheme="majorHAnsi"/>
          <w:noProof/>
          <w:sz w:val="24"/>
          <w:szCs w:val="24"/>
          <w:u w:val="single"/>
          <w:lang w:val="pt-BR" w:eastAsia="pt-BR"/>
        </w:rPr>
        <w:drawing>
          <wp:inline distT="0" distB="0" distL="0" distR="0" wp14:anchorId="5024143A" wp14:editId="1328E4A4">
            <wp:extent cx="4229100" cy="1624703"/>
            <wp:effectExtent l="0" t="0" r="0" b="0"/>
            <wp:docPr id="11" name="Imagem 1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jog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0829" cy="16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69AB" w14:textId="77777777" w:rsidR="00C913FD" w:rsidRPr="007D793D" w:rsidRDefault="00C913FD" w:rsidP="00C913FD">
      <w:pPr>
        <w:ind w:firstLine="360"/>
        <w:rPr>
          <w:rFonts w:asciiTheme="majorHAnsi" w:hAnsiTheme="majorHAnsi" w:cstheme="majorHAnsi"/>
          <w:sz w:val="24"/>
          <w:szCs w:val="24"/>
        </w:rPr>
      </w:pPr>
    </w:p>
    <w:p w14:paraId="2BFEB66A" w14:textId="77777777" w:rsidR="00C913FD" w:rsidRPr="007D793D" w:rsidRDefault="00C913FD" w:rsidP="00C913FD">
      <w:pPr>
        <w:ind w:firstLine="360"/>
        <w:rPr>
          <w:rFonts w:asciiTheme="majorHAnsi" w:hAnsiTheme="majorHAnsi" w:cstheme="majorHAnsi"/>
          <w:sz w:val="24"/>
          <w:szCs w:val="24"/>
        </w:rPr>
      </w:pPr>
    </w:p>
    <w:p w14:paraId="65A8BD46" w14:textId="77777777" w:rsidR="00C913FD" w:rsidRPr="007D793D" w:rsidRDefault="00C913FD" w:rsidP="00C913FD">
      <w:p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D793D">
        <w:rPr>
          <w:rFonts w:asciiTheme="majorHAnsi" w:hAnsiTheme="majorHAnsi" w:cstheme="majorHAnsi"/>
          <w:b w:val="0"/>
          <w:bCs/>
          <w:sz w:val="24"/>
          <w:szCs w:val="24"/>
        </w:rPr>
        <w:t>Como trabalharemos com datas de entregas pré-definidas, o calendário é essencial para uma visualização ampla e refinada do que estamos executando, todos os membros conseguem ver seus prazos em determinadas tarefas, assim não precisamos fiscalizarmos severamente.</w:t>
      </w:r>
    </w:p>
    <w:p w14:paraId="15720C2F" w14:textId="77777777" w:rsidR="00C913F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534A342D" w14:textId="77777777" w:rsidR="00C913F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60C078AA" w14:textId="77777777" w:rsidR="00C913F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1B826F03" w14:textId="0CA7ED42" w:rsidR="00C913F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2145A777" w14:textId="77777777" w:rsidR="00C913F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75E9778A" w14:textId="77777777" w:rsidR="00C913FD" w:rsidRPr="007D793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189BE4D8" w14:textId="77777777" w:rsidR="00C913FD" w:rsidRPr="007D793D" w:rsidRDefault="00C913FD" w:rsidP="00C913FD">
      <w:pPr>
        <w:pStyle w:val="PargrafodaLista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  <w:color w:val="013A57" w:themeColor="accent1" w:themeShade="BF"/>
          <w:sz w:val="24"/>
          <w:szCs w:val="24"/>
        </w:rPr>
      </w:pPr>
      <w:r w:rsidRPr="007D793D">
        <w:rPr>
          <w:rFonts w:asciiTheme="majorHAnsi" w:hAnsiTheme="majorHAnsi" w:cstheme="majorHAnsi"/>
          <w:color w:val="013A57" w:themeColor="accent1" w:themeShade="BF"/>
          <w:sz w:val="24"/>
          <w:szCs w:val="24"/>
        </w:rPr>
        <w:t>Tarefas pendentes;</w:t>
      </w:r>
    </w:p>
    <w:p w14:paraId="2FA6E1C0" w14:textId="1B4E1D0C" w:rsidR="00C913FD" w:rsidRDefault="00C913FD" w:rsidP="00C913FD">
      <w:pPr>
        <w:ind w:left="708" w:firstLine="708"/>
        <w:rPr>
          <w:rFonts w:asciiTheme="majorHAnsi" w:hAnsiTheme="majorHAnsi" w:cstheme="majorHAnsi"/>
          <w:color w:val="013A57" w:themeColor="accent1" w:themeShade="BF"/>
          <w:sz w:val="24"/>
          <w:szCs w:val="24"/>
        </w:rPr>
      </w:pPr>
      <w:r w:rsidRPr="007D793D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drawing>
          <wp:inline distT="0" distB="0" distL="0" distR="0" wp14:anchorId="22D82CD0" wp14:editId="5A3BFB1B">
            <wp:extent cx="3514725" cy="1390650"/>
            <wp:effectExtent l="0" t="0" r="9525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1068" w14:textId="77777777" w:rsidR="00C913FD" w:rsidRPr="007D793D" w:rsidRDefault="00C913FD" w:rsidP="00C913FD">
      <w:pPr>
        <w:ind w:left="708" w:firstLine="708"/>
        <w:rPr>
          <w:rFonts w:asciiTheme="majorHAnsi" w:hAnsiTheme="majorHAnsi" w:cstheme="majorHAnsi"/>
          <w:color w:val="013A57" w:themeColor="accent1" w:themeShade="BF"/>
          <w:sz w:val="24"/>
          <w:szCs w:val="24"/>
        </w:rPr>
      </w:pPr>
    </w:p>
    <w:p w14:paraId="302F4DD4" w14:textId="77777777" w:rsidR="00C913FD" w:rsidRPr="007D793D" w:rsidRDefault="00C913FD" w:rsidP="00C913FD">
      <w:pPr>
        <w:ind w:left="708" w:firstLine="708"/>
        <w:rPr>
          <w:rFonts w:asciiTheme="majorHAnsi" w:hAnsiTheme="majorHAnsi" w:cstheme="majorHAnsi"/>
          <w:color w:val="013A57" w:themeColor="accent1" w:themeShade="BF"/>
          <w:sz w:val="24"/>
          <w:szCs w:val="24"/>
        </w:rPr>
      </w:pPr>
    </w:p>
    <w:p w14:paraId="21C99802" w14:textId="77777777" w:rsidR="00C913FD" w:rsidRPr="007D793D" w:rsidRDefault="00C913FD" w:rsidP="00C913FD">
      <w:pPr>
        <w:rPr>
          <w:rFonts w:asciiTheme="majorHAnsi" w:hAnsiTheme="majorHAnsi" w:cstheme="majorHAnsi"/>
          <w:b w:val="0"/>
          <w:bCs/>
          <w:sz w:val="24"/>
          <w:szCs w:val="24"/>
        </w:rPr>
      </w:pPr>
      <w:r w:rsidRPr="007D793D">
        <w:rPr>
          <w:rFonts w:asciiTheme="majorHAnsi" w:hAnsiTheme="majorHAnsi" w:cstheme="majorHAnsi"/>
          <w:b w:val="0"/>
          <w:bCs/>
          <w:sz w:val="24"/>
          <w:szCs w:val="24"/>
        </w:rPr>
        <w:t>As tarefas pendentes funcionam como uma cadeia de segmento de um objetivo, haja vista que é necessário concluir a anterior para outro membro conseguir prosseguir a partir de então, isso evita o atropelamento de processos, produzindo nosso sistema de forma coerente.</w:t>
      </w:r>
    </w:p>
    <w:p w14:paraId="4DD93DF9" w14:textId="77777777" w:rsidR="00C913FD" w:rsidRDefault="00C913FD" w:rsidP="00C913FD">
      <w:pPr>
        <w:rPr>
          <w:b w:val="0"/>
          <w:bCs/>
        </w:rPr>
      </w:pPr>
    </w:p>
    <w:p w14:paraId="537E2AD3" w14:textId="77777777" w:rsidR="007D793D" w:rsidRDefault="007D793D" w:rsidP="008272F8">
      <w:pPr>
        <w:pStyle w:val="Ttulo1"/>
      </w:pPr>
    </w:p>
    <w:p w14:paraId="2A3DCCB3" w14:textId="77777777" w:rsidR="008272F8" w:rsidRPr="008272F8" w:rsidRDefault="008272F8" w:rsidP="008272F8">
      <w:pPr>
        <w:pStyle w:val="Ttulo1"/>
      </w:pPr>
      <w:r>
        <w:t>Backlog</w:t>
      </w:r>
      <w:bookmarkEnd w:id="9"/>
      <w:r>
        <w:t xml:space="preserve"> 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90"/>
        <w:gridCol w:w="5803"/>
        <w:gridCol w:w="1801"/>
      </w:tblGrid>
      <w:tr w:rsidR="008272F8" w:rsidRPr="00B01F04" w14:paraId="462BA5EB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FE2C60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REQUISTO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D383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25E71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DESCRIÇÃO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2EB0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CLASSIFICAÇÃO</w:t>
            </w:r>
          </w:p>
        </w:tc>
      </w:tr>
      <w:tr w:rsidR="008272F8" w:rsidRPr="00B01F04" w14:paraId="4A87DF02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89041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do projeto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6E800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337E8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estruturada do projeto contendo as informações necessárias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8A4BB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589D70E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8331A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Etapas da Documentação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14E36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3E8E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Entregá</w:t>
            </w: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vel</w:t>
            </w:r>
            <w:proofErr w:type="spellEnd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 xml:space="preserve">: Contexto, Justificativa, Objetivo, Escopo, Requisitos, Premissas, </w:t>
            </w:r>
            <w:proofErr w:type="spellStart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Backlog</w:t>
            </w:r>
            <w:proofErr w:type="spellEnd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, Diagrama de Negócios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EB29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C28EAD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02262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Protótipo do Site Institucional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7E038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5B153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Site Institucional contendo a logo do projeto e descrição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97C0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318DF77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C63E6D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5D343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9667E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 com layout desenvolvido e contendo informações do projeto e os envolvidos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1C524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165A367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5C53F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Simulador Financeiro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0F327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0F7DA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Calculadora Financeira que calcule com base nos dados obtidos prejuízos e ganhos (individual para cada membro)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5476F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07FACBDE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3A519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SQL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586637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648D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criadas no MySQL (desenvolvidas individualmente entre os membros)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3435A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53CB84C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6BBDB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 xml:space="preserve">Montar o Sensor </w:t>
            </w:r>
            <w:proofErr w:type="spellStart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Arduino</w:t>
            </w:r>
            <w:proofErr w:type="spellEnd"/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5A0CEB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AE5B6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Cada membro deve praticar a montagem do sensor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F4611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EA952F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576FD6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0E3F7F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4AC84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14:paraId="195DCDB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</w:tr>
    </w:tbl>
    <w:p w14:paraId="00E0F978" w14:textId="77777777" w:rsidR="008272F8" w:rsidRPr="00A3674F" w:rsidRDefault="008272F8" w:rsidP="008272F8">
      <w:pPr>
        <w:rPr>
          <w:b w:val="0"/>
          <w:lang w:val="pt-BR"/>
        </w:rPr>
      </w:pPr>
    </w:p>
    <w:p w14:paraId="692F7CFD" w14:textId="2079F43F" w:rsidR="007D793D" w:rsidRDefault="007D793D" w:rsidP="007D793D">
      <w:pPr>
        <w:rPr>
          <w:b w:val="0"/>
          <w:bCs/>
        </w:rPr>
      </w:pPr>
    </w:p>
    <w:p w14:paraId="019BDE8C" w14:textId="5AD6E958" w:rsidR="00C913FD" w:rsidRDefault="00C913FD" w:rsidP="007D793D">
      <w:pPr>
        <w:rPr>
          <w:b w:val="0"/>
          <w:bCs/>
        </w:rPr>
      </w:pPr>
    </w:p>
    <w:p w14:paraId="01C2C331" w14:textId="77777777" w:rsidR="00C913FD" w:rsidRDefault="00C913FD" w:rsidP="007D793D">
      <w:pPr>
        <w:rPr>
          <w:b w:val="0"/>
          <w:bCs/>
        </w:rPr>
      </w:pPr>
    </w:p>
    <w:p w14:paraId="5DDAE7A6" w14:textId="77777777" w:rsidR="007D793D" w:rsidRDefault="007D793D" w:rsidP="007D793D">
      <w:pPr>
        <w:pStyle w:val="Ttulo1"/>
        <w:rPr>
          <w:lang w:val="pt-BR"/>
        </w:rPr>
      </w:pPr>
      <w:bookmarkStart w:id="11" w:name="_Toc112956142"/>
      <w:r>
        <w:rPr>
          <w:lang w:val="pt-BR"/>
        </w:rPr>
        <w:t>Equipe</w:t>
      </w:r>
      <w:bookmarkEnd w:id="11"/>
      <w:r>
        <w:rPr>
          <w:lang w:val="pt-BR"/>
        </w:rPr>
        <w:t xml:space="preserve"> </w:t>
      </w:r>
    </w:p>
    <w:p w14:paraId="31F5C12B" w14:textId="77777777" w:rsidR="007D793D" w:rsidRPr="00A42B39" w:rsidRDefault="007D793D" w:rsidP="007D793D">
      <w:pPr>
        <w:rPr>
          <w:lang w:val="pt-BR"/>
        </w:rPr>
      </w:pP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4878"/>
      </w:tblGrid>
      <w:tr w:rsidR="007D793D" w:rsidRPr="00572880" w14:paraId="75193B08" w14:textId="77777777" w:rsidTr="007D793D">
        <w:trPr>
          <w:trHeight w:val="622"/>
          <w:jc w:val="center"/>
        </w:trPr>
        <w:tc>
          <w:tcPr>
            <w:tcW w:w="876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3C005DBF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EQUIPE DATAFOUND</w:t>
            </w:r>
          </w:p>
        </w:tc>
      </w:tr>
      <w:tr w:rsidR="007D793D" w:rsidRPr="00572880" w14:paraId="6C9E8302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63FA8928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Integrantes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D6CA910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Funções</w:t>
            </w:r>
          </w:p>
        </w:tc>
      </w:tr>
      <w:tr w:rsidR="007D793D" w:rsidRPr="00572880" w14:paraId="26B81FB1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814C669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Alan Aquino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700C6629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Pesquisa / Desenvolvimento</w:t>
            </w:r>
          </w:p>
        </w:tc>
      </w:tr>
      <w:tr w:rsidR="007D793D" w:rsidRPr="00572880" w14:paraId="73179E92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0A49941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Carlos Pacheco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97FED2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Pesquisa / Desenvolvimento</w:t>
            </w:r>
          </w:p>
        </w:tc>
      </w:tr>
      <w:tr w:rsidR="007D793D" w:rsidRPr="00572880" w14:paraId="776B16E6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C2B3C00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Jonatas Fernandes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51A9BAAB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Arquitetura / Desenvolvimento</w:t>
            </w:r>
          </w:p>
        </w:tc>
      </w:tr>
      <w:tr w:rsidR="007D793D" w:rsidRPr="00572880" w14:paraId="11E46503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25A5B28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Leonardo Prado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F67F30F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Homologação / Desenvolvimento</w:t>
            </w:r>
          </w:p>
        </w:tc>
      </w:tr>
      <w:tr w:rsidR="007D793D" w:rsidRPr="00572880" w14:paraId="3FA2A9D3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03E069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Mateus Joaquim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69C4D816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Arquitetura / Desenvolvimento</w:t>
            </w:r>
          </w:p>
        </w:tc>
      </w:tr>
      <w:tr w:rsidR="007D793D" w:rsidRPr="00572880" w14:paraId="005AD5A4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E59C85C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Leone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56860EB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Gestor de Projetos / Desenvolvimento</w:t>
            </w:r>
          </w:p>
        </w:tc>
      </w:tr>
      <w:tr w:rsidR="007D793D" w:rsidRPr="00572880" w14:paraId="7E34E56B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7C2A5E2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Rodrigo Silva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1629683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Desenvolvimento</w:t>
            </w:r>
          </w:p>
        </w:tc>
      </w:tr>
      <w:tr w:rsidR="007D793D" w:rsidRPr="00572880" w14:paraId="7D29447A" w14:textId="77777777" w:rsidTr="007D793D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E52452A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Sara Souza</w:t>
            </w:r>
          </w:p>
        </w:tc>
        <w:tc>
          <w:tcPr>
            <w:tcW w:w="487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342982" w14:textId="7777777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 w:themeColor="background1"/>
                <w:sz w:val="24"/>
                <w:szCs w:val="24"/>
                <w:lang w:val="pt-BR" w:eastAsia="pt-BR"/>
              </w:rPr>
              <w:t>Arquitetura / Desenvolvimento</w:t>
            </w:r>
          </w:p>
        </w:tc>
      </w:tr>
    </w:tbl>
    <w:p w14:paraId="3334FDDF" w14:textId="77777777" w:rsidR="007D793D" w:rsidRPr="00A42B39" w:rsidRDefault="007D793D" w:rsidP="007D793D">
      <w:pPr>
        <w:rPr>
          <w:lang w:val="pt-BR"/>
        </w:rPr>
      </w:pPr>
    </w:p>
    <w:p w14:paraId="12FC301A" w14:textId="77777777" w:rsidR="007D793D" w:rsidRPr="00492E7F" w:rsidRDefault="007D793D" w:rsidP="007D793D">
      <w:pPr>
        <w:pStyle w:val="Ttulo1"/>
        <w:rPr>
          <w:lang w:val="pt-BR"/>
        </w:rPr>
      </w:pPr>
    </w:p>
    <w:p w14:paraId="1E8BD705" w14:textId="65216CC8" w:rsidR="007D793D" w:rsidRPr="008272F8" w:rsidRDefault="007D793D" w:rsidP="0043657C">
      <w:pPr>
        <w:pStyle w:val="Ttulo1"/>
      </w:pPr>
      <w:bookmarkStart w:id="12" w:name="_GoBack"/>
      <w:bookmarkEnd w:id="12"/>
    </w:p>
    <w:sectPr w:rsidR="007D793D" w:rsidRPr="008272F8" w:rsidSect="00AB02A7"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522FA" w14:textId="77777777" w:rsidR="00C036C5" w:rsidRDefault="00C036C5">
      <w:r>
        <w:separator/>
      </w:r>
    </w:p>
    <w:p w14:paraId="238B9814" w14:textId="77777777" w:rsidR="00C036C5" w:rsidRDefault="00C036C5"/>
  </w:endnote>
  <w:endnote w:type="continuationSeparator" w:id="0">
    <w:p w14:paraId="285CBBAF" w14:textId="77777777" w:rsidR="00C036C5" w:rsidRDefault="00C036C5">
      <w:r>
        <w:continuationSeparator/>
      </w:r>
    </w:p>
    <w:p w14:paraId="0898E69E" w14:textId="77777777" w:rsidR="00C036C5" w:rsidRDefault="00C03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53AA" w14:textId="44FDF71B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43657C">
          <w:rPr>
            <w:noProof/>
            <w:lang w:val="pt-BR" w:bidi="pt-BR"/>
          </w:rPr>
          <w:t>7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5C0A743A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69738" w14:textId="77777777" w:rsidR="00C036C5" w:rsidRDefault="00C036C5">
      <w:r>
        <w:separator/>
      </w:r>
    </w:p>
    <w:p w14:paraId="64D42DA3" w14:textId="77777777" w:rsidR="00C036C5" w:rsidRDefault="00C036C5"/>
  </w:footnote>
  <w:footnote w:type="continuationSeparator" w:id="0">
    <w:p w14:paraId="651BF1ED" w14:textId="77777777" w:rsidR="00C036C5" w:rsidRDefault="00C036C5">
      <w:r>
        <w:continuationSeparator/>
      </w:r>
    </w:p>
    <w:p w14:paraId="7C1CF8DF" w14:textId="77777777" w:rsidR="00C036C5" w:rsidRDefault="00C036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CF5"/>
    <w:multiLevelType w:val="hybridMultilevel"/>
    <w:tmpl w:val="28280B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4D1628"/>
    <w:multiLevelType w:val="hybridMultilevel"/>
    <w:tmpl w:val="8160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130EC"/>
    <w:multiLevelType w:val="hybridMultilevel"/>
    <w:tmpl w:val="101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95247C"/>
    <w:multiLevelType w:val="hybridMultilevel"/>
    <w:tmpl w:val="50BC9F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03"/>
    <w:rsid w:val="0002482E"/>
    <w:rsid w:val="00050324"/>
    <w:rsid w:val="000A0150"/>
    <w:rsid w:val="000E63C9"/>
    <w:rsid w:val="001003BE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3AF1"/>
    <w:rsid w:val="004110DE"/>
    <w:rsid w:val="00427729"/>
    <w:rsid w:val="0043657C"/>
    <w:rsid w:val="0044085A"/>
    <w:rsid w:val="004A7F66"/>
    <w:rsid w:val="004B21A5"/>
    <w:rsid w:val="004F0028"/>
    <w:rsid w:val="005037F0"/>
    <w:rsid w:val="00516A86"/>
    <w:rsid w:val="0052479D"/>
    <w:rsid w:val="005275F6"/>
    <w:rsid w:val="00541887"/>
    <w:rsid w:val="00572102"/>
    <w:rsid w:val="005A279A"/>
    <w:rsid w:val="005C6745"/>
    <w:rsid w:val="005F1BB0"/>
    <w:rsid w:val="00656C4D"/>
    <w:rsid w:val="006E5716"/>
    <w:rsid w:val="0071170E"/>
    <w:rsid w:val="007302B3"/>
    <w:rsid w:val="00730733"/>
    <w:rsid w:val="00730E3A"/>
    <w:rsid w:val="00736AAF"/>
    <w:rsid w:val="00765B2A"/>
    <w:rsid w:val="00775E1A"/>
    <w:rsid w:val="00783A34"/>
    <w:rsid w:val="007C6B52"/>
    <w:rsid w:val="007D16C5"/>
    <w:rsid w:val="007D793D"/>
    <w:rsid w:val="0080325A"/>
    <w:rsid w:val="008272F8"/>
    <w:rsid w:val="00840092"/>
    <w:rsid w:val="00862FE4"/>
    <w:rsid w:val="0086389A"/>
    <w:rsid w:val="0087605E"/>
    <w:rsid w:val="008B1FEE"/>
    <w:rsid w:val="008C670A"/>
    <w:rsid w:val="008D766B"/>
    <w:rsid w:val="00903C32"/>
    <w:rsid w:val="00916B16"/>
    <w:rsid w:val="009173B9"/>
    <w:rsid w:val="009271FB"/>
    <w:rsid w:val="0093335D"/>
    <w:rsid w:val="0093613E"/>
    <w:rsid w:val="00943026"/>
    <w:rsid w:val="00960CD7"/>
    <w:rsid w:val="00966B81"/>
    <w:rsid w:val="009C7720"/>
    <w:rsid w:val="009D5E56"/>
    <w:rsid w:val="009E1090"/>
    <w:rsid w:val="00A23AFA"/>
    <w:rsid w:val="00A31B3E"/>
    <w:rsid w:val="00A532F3"/>
    <w:rsid w:val="00A8489E"/>
    <w:rsid w:val="00AB02A7"/>
    <w:rsid w:val="00AC29F3"/>
    <w:rsid w:val="00B231E5"/>
    <w:rsid w:val="00BE234E"/>
    <w:rsid w:val="00C02B87"/>
    <w:rsid w:val="00C036C5"/>
    <w:rsid w:val="00C4086D"/>
    <w:rsid w:val="00C73D54"/>
    <w:rsid w:val="00C913FD"/>
    <w:rsid w:val="00CA1896"/>
    <w:rsid w:val="00CA567E"/>
    <w:rsid w:val="00CB5B28"/>
    <w:rsid w:val="00CB6903"/>
    <w:rsid w:val="00CC5A27"/>
    <w:rsid w:val="00CE72C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C16FF"/>
    <w:rsid w:val="00DD152F"/>
    <w:rsid w:val="00DE213F"/>
    <w:rsid w:val="00DF027C"/>
    <w:rsid w:val="00DF0F04"/>
    <w:rsid w:val="00E00A32"/>
    <w:rsid w:val="00E22ACD"/>
    <w:rsid w:val="00E366B3"/>
    <w:rsid w:val="00E620B0"/>
    <w:rsid w:val="00E81B40"/>
    <w:rsid w:val="00EF555B"/>
    <w:rsid w:val="00F027BB"/>
    <w:rsid w:val="00F11DCF"/>
    <w:rsid w:val="00F162EA"/>
    <w:rsid w:val="00F52D27"/>
    <w:rsid w:val="00F83527"/>
    <w:rsid w:val="00FC584A"/>
    <w:rsid w:val="00FD583F"/>
    <w:rsid w:val="00FD6488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CD81F"/>
  <w15:docId w15:val="{58E28FFC-DBE9-47A9-89BE-A547F1C9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CB7D861BE940EBBEC804C19371F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6CA1C-072D-46EC-B1CA-E9AC5FD98903}"/>
      </w:docPartPr>
      <w:docPartBody>
        <w:p w:rsidR="00DC4FAB" w:rsidRDefault="003957A1">
          <w:pPr>
            <w:pStyle w:val="96CB7D861BE940EBBEC804C19371F6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1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DF74C6DA784A61B92BC2245268C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6B8F1-1C98-499B-A0D0-7BB747169ABB}"/>
      </w:docPartPr>
      <w:docPartBody>
        <w:p w:rsidR="00DC4FAB" w:rsidRDefault="003957A1">
          <w:pPr>
            <w:pStyle w:val="C1DF74C6DA784A61B92BC2245268C6E3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7C"/>
    <w:rsid w:val="001B285C"/>
    <w:rsid w:val="003957A1"/>
    <w:rsid w:val="00593627"/>
    <w:rsid w:val="00801E96"/>
    <w:rsid w:val="00AC347C"/>
    <w:rsid w:val="00CA38D2"/>
    <w:rsid w:val="00D0689B"/>
    <w:rsid w:val="00D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6EF15-C580-42D6-9B65-ACD14C4F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70</TotalTime>
  <Pages>1</Pages>
  <Words>1030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</dc:creator>
  <cp:keywords/>
  <cp:lastModifiedBy>Sara</cp:lastModifiedBy>
  <cp:revision>6</cp:revision>
  <cp:lastPrinted>2006-08-01T17:47:00Z</cp:lastPrinted>
  <dcterms:created xsi:type="dcterms:W3CDTF">2022-09-03T19:59:00Z</dcterms:created>
  <dcterms:modified xsi:type="dcterms:W3CDTF">2022-09-05T00:19:00Z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