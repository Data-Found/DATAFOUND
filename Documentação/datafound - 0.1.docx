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200" w14:textId="10AB3DF6"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69DC925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9D53A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5B17772" wp14:editId="64403138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D875A" w14:textId="77777777" w:rsidR="00D077E9" w:rsidRDefault="00CB6903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drawing>
                                      <wp:inline distT="0" distB="0" distL="0" distR="0" wp14:anchorId="1131AA41" wp14:editId="395D3663">
                                        <wp:extent cx="3339465" cy="662940"/>
                                        <wp:effectExtent l="0" t="0" r="0" b="3810"/>
                                        <wp:docPr id="4" name="Image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ata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339465" cy="662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6E723E" w14:textId="77777777" w:rsidR="00CB6903" w:rsidRDefault="00CB6903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82199C0" w14:textId="77777777" w:rsidR="00CB6903" w:rsidRPr="00CB6903" w:rsidRDefault="00CB6903" w:rsidP="00CB6903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B6903">
                                    <w:rPr>
                                      <w:sz w:val="24"/>
                                      <w:szCs w:val="24"/>
                                    </w:rPr>
                                    <w:t>SISTEMA DE PROCESSAMENTO DE DADOS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B177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71ED875A" w14:textId="77777777" w:rsidR="00D077E9" w:rsidRDefault="00CB6903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131AA41" wp14:editId="395D3663">
                                  <wp:extent cx="3339465" cy="662940"/>
                                  <wp:effectExtent l="0" t="0" r="0" b="381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ata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9465" cy="662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E723E" w14:textId="77777777" w:rsidR="00CB6903" w:rsidRDefault="00CB6903" w:rsidP="00D077E9">
                            <w:pPr>
                              <w:pStyle w:val="Ttulo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2199C0" w14:textId="77777777" w:rsidR="00CB6903" w:rsidRPr="00CB6903" w:rsidRDefault="00CB6903" w:rsidP="00CB6903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6903">
                              <w:rPr>
                                <w:sz w:val="24"/>
                                <w:szCs w:val="24"/>
                              </w:rPr>
                              <w:t>SISTEMA DE PROCESSAMENTO DE DADOS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9EE5A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DAD2543" wp14:editId="467B2EBE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89BEC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4791AD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E780DE" w14:textId="170EC8FF" w:rsidR="00D077E9" w:rsidRPr="004F0028" w:rsidRDefault="00E5753B" w:rsidP="00AB02A7">
            <w:pPr>
              <w:rPr>
                <w:noProof/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3BEDD6A1" wp14:editId="755006CA">
                      <wp:simplePos x="0" y="0"/>
                      <wp:positionH relativeFrom="column">
                        <wp:posOffset>-593090</wp:posOffset>
                      </wp:positionH>
                      <wp:positionV relativeFrom="page">
                        <wp:posOffset>3863975</wp:posOffset>
                      </wp:positionV>
                      <wp:extent cx="7760970" cy="4019550"/>
                      <wp:effectExtent l="0" t="0" r="0" b="0"/>
                      <wp:wrapNone/>
                      <wp:docPr id="2" name="Retângulo 2" descr="retângulo colori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970" cy="401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B192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495F39" w14:textId="77777777" w:rsidR="00CB6903" w:rsidRDefault="00CB6903" w:rsidP="00CB690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D6A1" id="Retângulo 2" o:spid="_x0000_s1027" alt="retângulo colorido" style="position:absolute;margin-left:-46.7pt;margin-top:304.25pt;width:611.1pt;height:316.5pt;z-index:-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" fillcolor="#0b1927" stroked="f" strokeweight="2pt">
                      <v:textbox>
                        <w:txbxContent>
                          <w:p w14:paraId="09495F39" w14:textId="77777777" w:rsidR="00CB6903" w:rsidRDefault="00CB6903" w:rsidP="00CB6903">
                            <w:pPr>
                              <w:jc w:val="center"/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5C4909D" wp14:editId="6CBA1AF4">
                      <wp:simplePos x="0" y="0"/>
                      <wp:positionH relativeFrom="column">
                        <wp:posOffset>-240030</wp:posOffset>
                      </wp:positionH>
                      <wp:positionV relativeFrom="page">
                        <wp:posOffset>-1598930</wp:posOffset>
                      </wp:positionV>
                      <wp:extent cx="3938905" cy="8657111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571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07BD6" id="Retângulo 3" o:spid="_x0000_s1026" alt="retângulo branco para o texto na capa" style="position:absolute;margin-left:-18.9pt;margin-top:-125.9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9vbfpeAA&#10;AAANAQAADwAAAAAAAAAAAAAAAADVBAAAZHJzL2Rvd25yZXYueG1sUEsFBgAAAAAEAAQA8wAAAOIF&#10;AAAAAA=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CB6903" w:rsidRPr="00CB6903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45720" distB="45720" distL="114300" distR="114300" simplePos="0" relativeHeight="251661824" behindDoc="0" locked="0" layoutInCell="1" allowOverlap="1" wp14:anchorId="7EBCF9B9" wp14:editId="32C53215">
                      <wp:simplePos x="0" y="0"/>
                      <wp:positionH relativeFrom="column">
                        <wp:posOffset>634</wp:posOffset>
                      </wp:positionH>
                      <wp:positionV relativeFrom="paragraph">
                        <wp:posOffset>364490</wp:posOffset>
                      </wp:positionV>
                      <wp:extent cx="3552825" cy="1404620"/>
                      <wp:effectExtent l="0" t="0" r="28575" b="1778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28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9DC46" w14:textId="02CDAD4A" w:rsidR="00CB6903" w:rsidRPr="00CB6903" w:rsidRDefault="00504380" w:rsidP="00CB6903">
                                  <w:pP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Grupo 6</w:t>
                                  </w:r>
                                  <w:r w:rsidR="00CB6903"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: </w:t>
                                  </w:r>
                                </w:p>
                                <w:p w14:paraId="1402094E" w14:textId="2D2BB434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Leonardo Brito de Oliveira – 01222092</w:t>
                                  </w:r>
                                </w:p>
                                <w:p w14:paraId="7229324F" w14:textId="56462D13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Fernandes Rodrigues – </w:t>
                                  </w:r>
                                  <w:r w:rsidR="0073162C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01222019</w:t>
                                  </w:r>
                                </w:p>
                                <w:p w14:paraId="2CC87D61" w14:textId="77777777" w:rsidR="00504380" w:rsidRDefault="00CB6903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Matheus Leone Silva </w:t>
                                  </w:r>
                                  <w:r w:rsidR="00504380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–</w:t>
                                  </w:r>
                                  <w:r w:rsidRPr="00CB6903"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 01222150</w:t>
                                  </w:r>
                                </w:p>
                                <w:p w14:paraId="4250BE57" w14:textId="227EB66D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Rebeca Lia Taborda Serafim – </w:t>
                                  </w:r>
                                </w:p>
                                <w:p w14:paraId="51078727" w14:textId="1782C54B" w:rsidR="00504380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>Samuel de Oliveira Pereira – 01222102</w:t>
                                  </w:r>
                                </w:p>
                                <w:p w14:paraId="29A150F4" w14:textId="2EF529A9" w:rsidR="00504380" w:rsidRPr="00CB6903" w:rsidRDefault="00504380" w:rsidP="00504380">
                                  <w:pPr>
                                    <w:spacing w:line="360" w:lineRule="auto"/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2"/>
                                    </w:rPr>
                                    <w:t xml:space="preserve">Vitor dos Santos Paiva - </w:t>
                                  </w:r>
                                </w:p>
                                <w:p w14:paraId="5D903A0E" w14:textId="77777777" w:rsidR="00CB6903" w:rsidRDefault="00CB6903"/>
                                <w:p w14:paraId="01101E1B" w14:textId="77777777" w:rsidR="00CB6903" w:rsidRDefault="00CB6903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BCF9B9" id="Caixa de Texto 2" o:spid="_x0000_s1028" type="#_x0000_t202" style="position:absolute;margin-left:.05pt;margin-top:28.7pt;width:279.7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" strokecolor="white [3212]">
                      <v:textbox style="mso-fit-shape-to-text:t">
                        <w:txbxContent>
                          <w:p w14:paraId="6079DC46" w14:textId="02CDAD4A" w:rsidR="00CB6903" w:rsidRPr="00CB6903" w:rsidRDefault="00504380" w:rsidP="00CB6903">
                            <w:pPr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Grupo 6</w:t>
                            </w:r>
                            <w:r w:rsidR="00CB6903"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: </w:t>
                            </w:r>
                          </w:p>
                          <w:p w14:paraId="1402094E" w14:textId="2D2BB434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Leonardo Brito de Oliveira – 01222092</w:t>
                            </w:r>
                          </w:p>
                          <w:p w14:paraId="7229324F" w14:textId="56462D13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Fernandes Rodrigues – </w:t>
                            </w:r>
                            <w:r w:rsidR="0073162C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01222019</w:t>
                            </w:r>
                          </w:p>
                          <w:p w14:paraId="2CC87D61" w14:textId="77777777" w:rsidR="00504380" w:rsidRDefault="00CB6903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Matheus Leone Silva </w:t>
                            </w:r>
                            <w:r w:rsidR="00504380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–</w:t>
                            </w:r>
                            <w:r w:rsidRPr="00CB6903"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 01222150</w:t>
                            </w:r>
                          </w:p>
                          <w:p w14:paraId="4250BE57" w14:textId="227EB66D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Rebeca Lia Taborda Serafim – </w:t>
                            </w:r>
                          </w:p>
                          <w:p w14:paraId="51078727" w14:textId="1782C54B" w:rsidR="00504380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>Samuel de Oliveira Pereira – 01222102</w:t>
                            </w:r>
                          </w:p>
                          <w:p w14:paraId="29A150F4" w14:textId="2EF529A9" w:rsidR="00504380" w:rsidRPr="00CB6903" w:rsidRDefault="00504380" w:rsidP="00504380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</w:rPr>
                              <w:t xml:space="preserve">Vitor dos Santos Paiva - </w:t>
                            </w:r>
                          </w:p>
                          <w:p w14:paraId="5D903A0E" w14:textId="77777777" w:rsidR="00CB6903" w:rsidRDefault="00CB6903"/>
                          <w:p w14:paraId="01101E1B" w14:textId="77777777" w:rsidR="00CB6903" w:rsidRDefault="00CB690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077E9" w:rsidRPr="004F0028" w14:paraId="42C03EC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96CB7D861BE940EBBEC804C19371F6C9"/>
              </w:placeholder>
            </w:sdtPr>
            <w:sdtContent>
              <w:p w14:paraId="65AC6932" w14:textId="7D4A960C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914B64">
                  <w:rPr>
                    <w:rStyle w:val="SubttuloChar"/>
                    <w:b w:val="0"/>
                    <w:noProof/>
                    <w:lang w:val="pt-BR" w:bidi="pt-BR"/>
                  </w:rPr>
                  <w:t>2 de outubro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224C8AB8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1F1D7B" wp14:editId="0EBAC6F6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25822D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D72695E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594121A6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sdt>
            <w:sdtPr>
              <w:rPr>
                <w:lang w:val="pt-BR"/>
              </w:rPr>
              <w:id w:val="-1740469667"/>
              <w:placeholder>
                <w:docPart w:val="C1DF74C6DA784A61B92BC2245268C6E3"/>
              </w:placeholder>
            </w:sdtPr>
            <w:sdtContent>
              <w:p w14:paraId="7FA5F2B1" w14:textId="77777777" w:rsidR="00DC16FF" w:rsidRDefault="00CB6903" w:rsidP="00AB02A7">
                <w:pPr>
                  <w:rPr>
                    <w:lang w:val="pt-BR"/>
                  </w:rPr>
                </w:pPr>
                <w:r>
                  <w:rPr>
                    <w:lang w:val="pt-BR"/>
                  </w:rPr>
                  <w:t>DATAFOUND</w:t>
                </w:r>
              </w:p>
              <w:p w14:paraId="32B4C9BA" w14:textId="0064A6EF" w:rsidR="00D077E9" w:rsidRPr="004F0028" w:rsidRDefault="00DC16FF" w:rsidP="00AB02A7">
                <w:pPr>
                  <w:rPr>
                    <w:lang w:val="pt-BR"/>
                  </w:rPr>
                </w:pPr>
                <w:r>
                  <w:rPr>
                    <w:noProof/>
                    <w:lang w:val="pt-BR" w:eastAsia="pt-BR"/>
                  </w:rPr>
                  <w:drawing>
                    <wp:inline distT="0" distB="0" distL="0" distR="0" wp14:anchorId="75F5161A" wp14:editId="52C71568">
                      <wp:extent cx="1648855" cy="1209675"/>
                      <wp:effectExtent l="0" t="0" r="0" b="0"/>
                      <wp:docPr id="13" name="Imagem 13" descr="https://www.sptech.school/assets/images/logos/sptech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 descr="https://www.sptech.school/assets/images/logos/sptech_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628" cy="12395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5CABB80A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6436699B" w14:textId="64EA997A" w:rsidR="00D077E9" w:rsidRPr="00C913FD" w:rsidRDefault="00AB02A7">
      <w:pPr>
        <w:spacing w:after="200"/>
        <w:rPr>
          <w:u w:val="single"/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9776" behindDoc="0" locked="0" layoutInCell="1" allowOverlap="1" wp14:anchorId="2E6F8596" wp14:editId="06B1935F">
            <wp:simplePos x="0" y="0"/>
            <wp:positionH relativeFrom="margin">
              <wp:align>right</wp:align>
            </wp:positionH>
            <wp:positionV relativeFrom="paragraph">
              <wp:posOffset>8593455</wp:posOffset>
            </wp:positionV>
            <wp:extent cx="838287" cy="800100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 w:rsidRPr="004F0028">
        <w:rPr>
          <w:lang w:val="pt-BR" w:bidi="pt-BR"/>
        </w:rPr>
        <w:br w:type="page"/>
      </w:r>
    </w:p>
    <w:p w14:paraId="167E5A6B" w14:textId="77777777" w:rsidR="00CB6903" w:rsidRDefault="00CB6903" w:rsidP="00D077E9">
      <w:pPr>
        <w:pStyle w:val="Ttulo1"/>
        <w:rPr>
          <w:lang w:val="pt-BR" w:bidi="pt-BR"/>
        </w:rPr>
      </w:pPr>
    </w:p>
    <w:p w14:paraId="085F7F0F" w14:textId="77777777" w:rsidR="00CB6903" w:rsidRDefault="00CB6903" w:rsidP="00D077E9">
      <w:pPr>
        <w:pStyle w:val="Ttulo1"/>
        <w:rPr>
          <w:lang w:val="pt-BR" w:bidi="pt-BR"/>
        </w:rPr>
      </w:pPr>
      <w:bookmarkStart w:id="0" w:name="_Toc112956128"/>
      <w:r>
        <w:rPr>
          <w:lang w:val="pt-BR" w:bidi="pt-BR"/>
        </w:rPr>
        <w:t>SUMÁRIO</w:t>
      </w:r>
      <w:bookmarkEnd w:id="0"/>
      <w:r>
        <w:rPr>
          <w:lang w:val="pt-BR" w:bidi="pt-BR"/>
        </w:rPr>
        <w:t xml:space="preserve"> </w:t>
      </w:r>
    </w:p>
    <w:p w14:paraId="529A212A" w14:textId="77777777" w:rsidR="00CB6903" w:rsidRDefault="00CB6903" w:rsidP="00D077E9">
      <w:pPr>
        <w:pStyle w:val="Ttulo1"/>
        <w:rPr>
          <w:lang w:val="pt-BR" w:bidi="pt-BR"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pt-PT" w:eastAsia="en-US"/>
        </w:rPr>
        <w:id w:val="4048879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F7235E" w14:textId="77777777" w:rsidR="007D793D" w:rsidRPr="007D793D" w:rsidRDefault="007D793D" w:rsidP="007D793D">
          <w:pPr>
            <w:pStyle w:val="CabealhodoSumrio"/>
          </w:pPr>
        </w:p>
        <w:p w14:paraId="0D14C88F" w14:textId="77777777" w:rsidR="007D793D" w:rsidRDefault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56128" w:history="1">
            <w:r w:rsidRPr="008A6F7A">
              <w:rPr>
                <w:rStyle w:val="Hyperlink"/>
                <w:noProof/>
                <w:lang w:val="pt-BR" w:bidi="pt-BR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CFB7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29" w:history="1">
            <w:r w:rsidR="007D793D" w:rsidRPr="008A6F7A">
              <w:rPr>
                <w:rStyle w:val="Hyperlink"/>
                <w:noProof/>
                <w:lang w:val="pt-BR" w:bidi="pt-BR"/>
              </w:rPr>
              <w:t>Contexto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_Toc112956129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3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D53A168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1" w:history="1">
            <w:r w:rsidR="007D793D" w:rsidRPr="008A6F7A">
              <w:rPr>
                <w:rStyle w:val="Hyperlink"/>
                <w:noProof/>
                <w:lang w:val="pt-BR"/>
              </w:rPr>
              <w:t>Objetivo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C63EB6B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2" w:history="1">
            <w:r w:rsidR="007D793D" w:rsidRPr="008A6F7A">
              <w:rPr>
                <w:rStyle w:val="Hyperlink"/>
                <w:noProof/>
                <w:lang w:val="pt-BR"/>
              </w:rPr>
              <w:t>Justificativa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504B6381" w14:textId="77777777" w:rsidR="007D793D" w:rsidRDefault="00000000" w:rsidP="007D793D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3" w:history="1">
            <w:r w:rsidR="007D793D" w:rsidRPr="008A6F7A">
              <w:rPr>
                <w:rStyle w:val="Hyperlink"/>
                <w:noProof/>
                <w:lang w:val="pt-BR"/>
              </w:rPr>
              <w:t>Escopo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_Toc112956133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4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77351A9C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5" w:history="1">
            <w:r w:rsidR="007D793D" w:rsidRPr="008A6F7A">
              <w:rPr>
                <w:rStyle w:val="Hyperlink"/>
                <w:noProof/>
              </w:rPr>
              <w:t>Requisitos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_Toc112956135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B4ACF34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7" w:history="1">
            <w:r w:rsidR="007D793D" w:rsidRPr="008A6F7A">
              <w:rPr>
                <w:rStyle w:val="Hyperlink"/>
                <w:noProof/>
              </w:rPr>
              <w:t>Restrições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_Toc112956137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0FFBD389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8" w:history="1">
            <w:r w:rsidR="007D793D" w:rsidRPr="008A6F7A">
              <w:rPr>
                <w:rStyle w:val="Hyperlink"/>
                <w:noProof/>
              </w:rPr>
              <w:t>Premissas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_Toc112956138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AEEF9D9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39" w:history="1">
            <w:r w:rsidR="007D793D" w:rsidRPr="008A6F7A">
              <w:rPr>
                <w:rStyle w:val="Hyperlink"/>
                <w:noProof/>
              </w:rPr>
              <w:t>Diagrama de negócios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_Toc112956139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5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CF3D3D2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0" w:history="1">
            <w:r w:rsidR="007D793D" w:rsidRPr="008A6F7A">
              <w:rPr>
                <w:rStyle w:val="Hyperlink"/>
                <w:noProof/>
              </w:rPr>
              <w:t>Backlog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_Toc112956140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4111FEE6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1" w:history="1">
            <w:r w:rsidR="007D793D" w:rsidRPr="008A6F7A">
              <w:rPr>
                <w:rStyle w:val="Hyperlink"/>
                <w:noProof/>
              </w:rPr>
              <w:t>Ferramenta de gestão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_Toc112956141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6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A6C8EB3" w14:textId="77777777" w:rsidR="007D793D" w:rsidRDefault="00000000">
          <w:pPr>
            <w:pStyle w:val="Sum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val="pt-BR" w:eastAsia="pt-BR"/>
            </w:rPr>
          </w:pPr>
          <w:hyperlink w:anchor="_Toc112956142" w:history="1">
            <w:r w:rsidR="007D793D" w:rsidRPr="008A6F7A">
              <w:rPr>
                <w:rStyle w:val="Hyperlink"/>
                <w:noProof/>
                <w:lang w:val="pt-BR"/>
              </w:rPr>
              <w:t>Equipe</w:t>
            </w:r>
            <w:r w:rsidR="007D793D">
              <w:rPr>
                <w:noProof/>
                <w:webHidden/>
              </w:rPr>
              <w:tab/>
            </w:r>
            <w:r w:rsidR="007D793D">
              <w:rPr>
                <w:noProof/>
                <w:webHidden/>
              </w:rPr>
              <w:fldChar w:fldCharType="begin"/>
            </w:r>
            <w:r w:rsidR="007D793D">
              <w:rPr>
                <w:noProof/>
                <w:webHidden/>
              </w:rPr>
              <w:instrText xml:space="preserve"> PAGEREF _Toc112956142 \h </w:instrText>
            </w:r>
            <w:r w:rsidR="007D793D">
              <w:rPr>
                <w:noProof/>
                <w:webHidden/>
              </w:rPr>
            </w:r>
            <w:r w:rsidR="007D793D">
              <w:rPr>
                <w:noProof/>
                <w:webHidden/>
              </w:rPr>
              <w:fldChar w:fldCharType="separate"/>
            </w:r>
            <w:r w:rsidR="007D793D">
              <w:rPr>
                <w:noProof/>
                <w:webHidden/>
              </w:rPr>
              <w:t>7</w:t>
            </w:r>
            <w:r w:rsidR="007D793D">
              <w:rPr>
                <w:noProof/>
                <w:webHidden/>
              </w:rPr>
              <w:fldChar w:fldCharType="end"/>
            </w:r>
          </w:hyperlink>
        </w:p>
        <w:p w14:paraId="61AB5E5D" w14:textId="77777777" w:rsidR="007D793D" w:rsidRDefault="007D793D">
          <w:r>
            <w:rPr>
              <w:bCs/>
            </w:rPr>
            <w:fldChar w:fldCharType="end"/>
          </w:r>
        </w:p>
      </w:sdtContent>
    </w:sdt>
    <w:p w14:paraId="065000DD" w14:textId="77777777" w:rsidR="00CB6903" w:rsidRDefault="00CB6903" w:rsidP="00D077E9">
      <w:pPr>
        <w:pStyle w:val="Ttulo1"/>
        <w:rPr>
          <w:lang w:val="pt-BR" w:bidi="pt-BR"/>
        </w:rPr>
      </w:pPr>
    </w:p>
    <w:p w14:paraId="463DC10D" w14:textId="77777777" w:rsidR="00CB6903" w:rsidRDefault="00CB6903" w:rsidP="00D077E9">
      <w:pPr>
        <w:pStyle w:val="Ttulo1"/>
        <w:rPr>
          <w:lang w:val="pt-BR" w:bidi="pt-BR"/>
        </w:rPr>
      </w:pPr>
    </w:p>
    <w:p w14:paraId="4A23F45A" w14:textId="77777777" w:rsidR="00CB6903" w:rsidRDefault="00CB6903" w:rsidP="00D077E9">
      <w:pPr>
        <w:pStyle w:val="Ttulo1"/>
        <w:rPr>
          <w:lang w:val="pt-BR" w:bidi="pt-BR"/>
        </w:rPr>
      </w:pPr>
    </w:p>
    <w:p w14:paraId="6061F85C" w14:textId="77777777" w:rsidR="00CB6903" w:rsidRDefault="00CB6903" w:rsidP="00D077E9">
      <w:pPr>
        <w:pStyle w:val="Ttulo1"/>
        <w:rPr>
          <w:lang w:val="pt-BR" w:bidi="pt-BR"/>
        </w:rPr>
      </w:pPr>
    </w:p>
    <w:p w14:paraId="2981CF32" w14:textId="77777777" w:rsidR="00AB02A7" w:rsidRPr="004F0028" w:rsidRDefault="00AB02A7" w:rsidP="00DF027C">
      <w:pPr>
        <w:rPr>
          <w:lang w:val="pt-BR"/>
        </w:rPr>
      </w:pPr>
    </w:p>
    <w:p w14:paraId="73F6689C" w14:textId="77777777" w:rsidR="0087605E" w:rsidRDefault="0087605E" w:rsidP="00AB02A7">
      <w:pPr>
        <w:spacing w:after="200"/>
        <w:rPr>
          <w:lang w:val="pt-BR"/>
        </w:rPr>
      </w:pPr>
    </w:p>
    <w:p w14:paraId="4F181265" w14:textId="77777777" w:rsidR="00CB6903" w:rsidRDefault="00CB6903" w:rsidP="00AB02A7">
      <w:pPr>
        <w:spacing w:after="200"/>
        <w:rPr>
          <w:lang w:val="pt-BR"/>
        </w:rPr>
      </w:pPr>
    </w:p>
    <w:p w14:paraId="698691EB" w14:textId="40306937" w:rsidR="007D793D" w:rsidRPr="007D793D" w:rsidRDefault="00CB6903" w:rsidP="007D793D">
      <w:pPr>
        <w:pStyle w:val="Ttulo1"/>
        <w:rPr>
          <w:szCs w:val="52"/>
          <w:lang w:val="pt-BR" w:bidi="pt-BR"/>
        </w:rPr>
      </w:pPr>
      <w:bookmarkStart w:id="1" w:name="_Toc112956129"/>
      <w:r w:rsidRPr="00A42B39">
        <w:rPr>
          <w:szCs w:val="52"/>
          <w:lang w:val="pt-BR" w:bidi="pt-BR"/>
        </w:rPr>
        <w:lastRenderedPageBreak/>
        <w:t>Contexto</w:t>
      </w:r>
      <w:bookmarkEnd w:id="1"/>
    </w:p>
    <w:p w14:paraId="2DC03C33" w14:textId="77777777" w:rsidR="0071170E" w:rsidRDefault="0071170E" w:rsidP="0071170E">
      <w:pPr>
        <w:pStyle w:val="Contedo"/>
        <w:ind w:firstLine="720"/>
        <w:rPr>
          <w:rFonts w:asciiTheme="majorHAnsi" w:hAnsiTheme="majorHAnsi" w:cstheme="majorHAnsi"/>
          <w:sz w:val="24"/>
          <w:szCs w:val="24"/>
          <w:lang w:val="pt-BR"/>
        </w:rPr>
      </w:pPr>
    </w:p>
    <w:p w14:paraId="4CA86759" w14:textId="6A9519FB" w:rsidR="001F4D4A" w:rsidRDefault="001F4D4A" w:rsidP="001F4D4A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Lojas de Departamentos são lojas de varejo que atuam em diversos segmentos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 como: eletrônicos, vestuário, comida, móveis, eletrodomésticos, etc,</w:t>
      </w: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e atendem o consumidor final.</w:t>
      </w:r>
      <w:r w:rsidRPr="001F4D4A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Muitas lojas </w:t>
      </w:r>
      <w:r w:rsidR="00442B5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infelizmente encontraram seu fim com a chegada da pandemia Covid-19, pois precisaram fechar suas portas e consequentemente acumularam custos sem ao menos previsões para um fôlego. Outras lojas de departamentos então, surgiram para cobrir esse espaço no mercado em recuperação pós pandemia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e uma nova geração de </w:t>
      </w:r>
      <w:r w:rsidR="00442B5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empresas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com mais tecnologia em seu core</w:t>
      </w:r>
      <w:r w:rsidR="00442B5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.</w:t>
      </w:r>
    </w:p>
    <w:p w14:paraId="52A77592" w14:textId="7697E6EB" w:rsidR="001F4D4A" w:rsidRDefault="00FA2BE5" w:rsidP="001F4D4A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Nem todas as empresas possuem um planejamento profundo e pensado para o escalamento acelerado, c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om base em análises e pesquisas </w:t>
      </w:r>
      <w:r w:rsidR="001F4D4A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de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mercado, constatamos que </w:t>
      </w:r>
      <w:r w:rsidR="001F4D4A" w:rsidRPr="00392639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a má gestão é a principal causa de prejuízos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em lojas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de departamento </w:t>
      </w:r>
      <w:r w:rsidR="001F4D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de médio e grande porte, pois não conseguem acompanhar o crescimento da demanda se não buscarem um tratamento de dados eficiente, além do déficit financeiro, causa desorganização e desconexão com seu público. </w:t>
      </w:r>
    </w:p>
    <w:p w14:paraId="364FBB14" w14:textId="6C48E120" w:rsidR="00CB6903" w:rsidRPr="003B4841" w:rsidRDefault="00CB6903" w:rsidP="00392639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 Datafou</w:t>
      </w:r>
      <w:r w:rsidR="002D0208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n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 é uma empresa de tecnologia da informação fundada em 2022, visando lidar com a coleta e processamento de dados logístico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dos nossos clientes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: estas lojas de departamento.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 nosso papel é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direcioná-los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com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uma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base de dados </w:t>
      </w:r>
      <w:r w:rsidR="00392639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SMART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para o crescimento orgânico d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local, utilizando um sistema de informação 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online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em tempo real. </w:t>
      </w:r>
    </w:p>
    <w:p w14:paraId="2BC8BBD2" w14:textId="77777777" w:rsidR="00CB6903" w:rsidRPr="007D793D" w:rsidRDefault="00CB6903" w:rsidP="00CB6903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4EDA31B1" w14:textId="77777777" w:rsidR="00CB6903" w:rsidRPr="0071170E" w:rsidRDefault="00CB6903" w:rsidP="00CB690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>Como a má gestão afeta essas empresas?</w:t>
      </w:r>
    </w:p>
    <w:p w14:paraId="23B13B4E" w14:textId="77777777" w:rsidR="00CB6903" w:rsidRPr="007D793D" w:rsidRDefault="00CB6903" w:rsidP="00CB6903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761CBF79" w14:textId="4A771989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Com a informação na palma das mãos, os clientes buscam marcas que não entreguem um atendimento básico ou um serviço ultrapassado. A necessidade de diferenciação é constante.</w:t>
      </w:r>
      <w:r w:rsidRPr="003B4841">
        <w:rPr>
          <w:rFonts w:asciiTheme="majorHAnsi" w:hAnsiTheme="majorHAnsi" w:cstheme="majorHAnsi"/>
          <w:b w:val="0"/>
          <w:color w:val="3B3838" w:themeColor="background2" w:themeShade="40"/>
          <w:kern w:val="24"/>
          <w:sz w:val="24"/>
          <w:szCs w:val="24"/>
          <w:lang w:val="pt-BR" w:eastAsia="pt-BR"/>
          <w14:textOutline w14:w="9525" w14:cap="flat" w14:cmpd="sng" w14:algn="ctr">
            <w14:solidFill>
              <w14:schemeClr w14:val="bg1">
                <w14:alpha w14:val="90000"/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 xml:space="preserve"> 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>Prateleiras sem estudo e desorganizadas denotam baixa qualidade e afugentam a audiência.</w:t>
      </w:r>
      <w:r w:rsidR="00392639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  <w:lang w:val="pt-BR"/>
        </w:rPr>
        <w:t xml:space="preserve"> </w:t>
      </w:r>
    </w:p>
    <w:p w14:paraId="6474D49A" w14:textId="77777777" w:rsidR="00504380" w:rsidRPr="00504380" w:rsidRDefault="00504380" w:rsidP="00504380">
      <w:pPr>
        <w:ind w:firstLine="420"/>
        <w:jc w:val="both"/>
        <w:rPr>
          <w:rFonts w:asciiTheme="majorHAnsi" w:hAnsiTheme="majorHAnsi" w:cstheme="majorHAnsi"/>
          <w:b w:val="0"/>
          <w:bCs/>
          <w:color w:val="auto"/>
          <w:sz w:val="24"/>
          <w:szCs w:val="24"/>
          <w:lang w:val="pt-BR"/>
        </w:rPr>
      </w:pPr>
    </w:p>
    <w:p w14:paraId="47EA73A0" w14:textId="77777777" w:rsidR="00CB6903" w:rsidRPr="0071170E" w:rsidRDefault="00CB6903" w:rsidP="00CB6903">
      <w:pPr>
        <w:pStyle w:val="Contedo"/>
        <w:numPr>
          <w:ilvl w:val="0"/>
          <w:numId w:val="1"/>
        </w:numPr>
        <w:rPr>
          <w:rFonts w:asciiTheme="majorHAnsi" w:hAnsiTheme="majorHAnsi" w:cstheme="majorHAnsi"/>
          <w:b/>
          <w:bCs/>
          <w:vanish/>
          <w:sz w:val="24"/>
          <w:szCs w:val="24"/>
          <w:lang w:val="pt-BR"/>
          <w:specVanish/>
        </w:rPr>
      </w:pPr>
      <w:r w:rsidRPr="0071170E">
        <w:rPr>
          <w:rFonts w:asciiTheme="majorHAnsi" w:hAnsiTheme="majorHAnsi" w:cstheme="majorHAnsi"/>
          <w:b/>
          <w:bCs/>
          <w:sz w:val="24"/>
          <w:szCs w:val="24"/>
          <w:lang w:val="pt-BR"/>
        </w:rPr>
        <w:t>Como é feita a coleta de dados?</w:t>
      </w:r>
    </w:p>
    <w:p w14:paraId="0862A5E8" w14:textId="77777777" w:rsidR="00CB6903" w:rsidRPr="0071170E" w:rsidRDefault="00CB6903" w:rsidP="00CB6903">
      <w:pPr>
        <w:rPr>
          <w:rFonts w:asciiTheme="majorHAnsi" w:hAnsiTheme="majorHAnsi" w:cstheme="majorHAnsi"/>
          <w:bCs/>
          <w:sz w:val="24"/>
          <w:szCs w:val="24"/>
          <w:lang w:val="pt-BR"/>
        </w:rPr>
      </w:pPr>
      <w:r w:rsidRPr="0071170E">
        <w:rPr>
          <w:rFonts w:asciiTheme="majorHAnsi" w:hAnsiTheme="majorHAnsi" w:cstheme="majorHAnsi"/>
          <w:bCs/>
          <w:sz w:val="24"/>
          <w:szCs w:val="24"/>
          <w:lang w:val="pt-BR"/>
        </w:rPr>
        <w:t xml:space="preserve"> </w:t>
      </w:r>
    </w:p>
    <w:p w14:paraId="4B837485" w14:textId="77777777" w:rsidR="00CB6903" w:rsidRPr="007D793D" w:rsidRDefault="00CB6903" w:rsidP="00CB6903">
      <w:pPr>
        <w:pStyle w:val="PargrafodaLista"/>
        <w:ind w:left="780"/>
        <w:rPr>
          <w:rFonts w:asciiTheme="majorHAnsi" w:hAnsiTheme="majorHAnsi" w:cstheme="majorHAnsi"/>
          <w:b w:val="0"/>
          <w:sz w:val="24"/>
          <w:szCs w:val="24"/>
          <w:lang w:val="pt-BR"/>
        </w:rPr>
      </w:pPr>
    </w:p>
    <w:p w14:paraId="0D19F7D9" w14:textId="77777777" w:rsidR="00CB6903" w:rsidRPr="003B4841" w:rsidRDefault="00CB6903" w:rsidP="00504380">
      <w:pPr>
        <w:ind w:firstLine="420"/>
        <w:jc w:val="both"/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b w:val="0"/>
          <w:color w:val="3B3838" w:themeColor="background2" w:themeShade="40"/>
          <w:sz w:val="24"/>
          <w:szCs w:val="24"/>
          <w:lang w:val="pt-BR"/>
        </w:rPr>
        <w:t>Depois de estudarmos o local, instalaremos os sensores para a coleta de dados, os quais serão analisados e transformados em informação útil, disponibilizados nos painéis de controle em nosso site.</w:t>
      </w:r>
    </w:p>
    <w:p w14:paraId="3845F807" w14:textId="77777777" w:rsidR="00CB6903" w:rsidRDefault="00CB6903" w:rsidP="00AB02A7">
      <w:pPr>
        <w:spacing w:after="200"/>
        <w:rPr>
          <w:lang w:val="pt-BR"/>
        </w:rPr>
      </w:pPr>
    </w:p>
    <w:p w14:paraId="6F490739" w14:textId="77777777" w:rsidR="008272F8" w:rsidRDefault="00CB6903" w:rsidP="00CB6903">
      <w:pPr>
        <w:pStyle w:val="Ttulo1"/>
        <w:rPr>
          <w:lang w:val="pt-BR"/>
        </w:rPr>
      </w:pPr>
      <w:r>
        <w:rPr>
          <w:lang w:val="pt-BR"/>
        </w:rPr>
        <w:t xml:space="preserve"> </w:t>
      </w:r>
      <w:bookmarkStart w:id="2" w:name="_Toc112956131"/>
      <w:r>
        <w:rPr>
          <w:lang w:val="pt-BR"/>
        </w:rPr>
        <w:t>Objetivo</w:t>
      </w:r>
      <w:bookmarkEnd w:id="2"/>
    </w:p>
    <w:p w14:paraId="192B21EF" w14:textId="77777777" w:rsidR="0071170E" w:rsidRPr="003B4841" w:rsidRDefault="0071170E" w:rsidP="00CE72CF">
      <w:pPr>
        <w:pStyle w:val="Contedo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</w:p>
    <w:p w14:paraId="5149BB71" w14:textId="2F98B629" w:rsidR="008272F8" w:rsidRPr="003B4841" w:rsidRDefault="0071170E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Digitalização de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dados do fluxo de clientes em </w:t>
      </w:r>
      <w:r w:rsidR="008272F8" w:rsidRPr="003B4841">
        <w:rPr>
          <w:rFonts w:asciiTheme="majorHAnsi" w:hAnsiTheme="majorHAnsi" w:cstheme="majorHAnsi"/>
          <w:b/>
          <w:bCs/>
          <w:color w:val="3B3838" w:themeColor="background2" w:themeShade="40"/>
          <w:sz w:val="24"/>
          <w:szCs w:val="24"/>
          <w:lang w:val="pt-BR"/>
        </w:rPr>
        <w:t>lojas de departamento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por meio da implantação de sensores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, os quais enviam informações para nosso sistema WEB que o cliente poderá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acessar em</w:t>
      </w:r>
      <w:r w:rsidR="00CE72CF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seu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painel de 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controle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, para aprimorar sua gestão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através do mapeamento d</w:t>
      </w:r>
      <w:r w:rsidR="002F213A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os</w:t>
      </w:r>
      <w:r w:rsidR="008272F8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</w:t>
      </w:r>
      <w:proofErr w:type="spellStart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shoppers</w:t>
      </w:r>
      <w:proofErr w:type="spellEnd"/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.</w:t>
      </w:r>
      <w:r w:rsidR="008C670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 xml:space="preserve"> Um sistema atual, eficiente e organizado é </w:t>
      </w:r>
      <w:r w:rsidR="00FC584A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  <w:t>essencial para uma boa gestão de comércio, gerando ampla visão do que acontece no local.</w:t>
      </w:r>
    </w:p>
    <w:p w14:paraId="14A8B040" w14:textId="77777777" w:rsidR="007D793D" w:rsidRPr="007D793D" w:rsidRDefault="007D793D" w:rsidP="007D793D">
      <w:pPr>
        <w:pStyle w:val="Contedo"/>
        <w:rPr>
          <w:rFonts w:asciiTheme="majorHAnsi" w:hAnsiTheme="majorHAnsi" w:cstheme="majorHAnsi"/>
          <w:sz w:val="24"/>
          <w:szCs w:val="24"/>
          <w:lang w:val="pt-BR"/>
        </w:rPr>
      </w:pPr>
    </w:p>
    <w:p w14:paraId="267E44B1" w14:textId="77777777" w:rsidR="008272F8" w:rsidRDefault="008272F8" w:rsidP="00CB6903">
      <w:pPr>
        <w:pStyle w:val="Ttulo1"/>
        <w:rPr>
          <w:lang w:val="pt-BR"/>
        </w:rPr>
      </w:pPr>
      <w:bookmarkStart w:id="3" w:name="_Toc112956132"/>
      <w:r>
        <w:rPr>
          <w:lang w:val="pt-BR"/>
        </w:rPr>
        <w:lastRenderedPageBreak/>
        <w:t>Justificativa</w:t>
      </w:r>
      <w:bookmarkEnd w:id="3"/>
      <w:r>
        <w:rPr>
          <w:lang w:val="pt-BR"/>
        </w:rPr>
        <w:t xml:space="preserve"> </w:t>
      </w:r>
    </w:p>
    <w:p w14:paraId="341A53E8" w14:textId="77777777" w:rsidR="00FC584A" w:rsidRDefault="00FC584A" w:rsidP="008C670A">
      <w:pPr>
        <w:pStyle w:val="Contedo"/>
        <w:ind w:firstLine="720"/>
        <w:rPr>
          <w:rFonts w:asciiTheme="majorHAnsi" w:hAnsiTheme="majorHAnsi" w:cstheme="majorHAnsi"/>
          <w:sz w:val="24"/>
          <w:szCs w:val="24"/>
        </w:rPr>
      </w:pPr>
    </w:p>
    <w:p w14:paraId="7DA6FE5E" w14:textId="2FA2AD58" w:rsidR="008272F8" w:rsidRPr="003B4841" w:rsidRDefault="008272F8" w:rsidP="00504380">
      <w:pPr>
        <w:pStyle w:val="Contedo"/>
        <w:ind w:firstLine="720"/>
        <w:jc w:val="both"/>
        <w:rPr>
          <w:rFonts w:asciiTheme="majorHAnsi" w:hAnsiTheme="majorHAnsi" w:cstheme="majorHAnsi"/>
          <w:color w:val="3B3838" w:themeColor="background2" w:themeShade="40"/>
          <w:sz w:val="24"/>
          <w:szCs w:val="24"/>
          <w:lang w:val="pt-BR"/>
        </w:rPr>
      </w:pP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A tecnologia da Datafound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trata tais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dados afim de economizar tempo de trabalho e gastos adicionais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, afetando diretamente a margem de lucro.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G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ara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ntimos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transparencia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e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uma boa gestão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de dados 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para o cliente,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o qual, </w:t>
      </w:r>
      <w:r w:rsidR="005E2881"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com base nas informações adquiridas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,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fará tomadas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de decisões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mais claras, estratégicas 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 importantes para o desempenho </w:t>
      </w:r>
      <w:r w:rsidR="002F213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da sua loja de departamento</w:t>
      </w:r>
      <w:r w:rsidR="005E2881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 xml:space="preserve">. </w:t>
      </w:r>
      <w:r w:rsidR="002F213A">
        <w:rPr>
          <w:rFonts w:asciiTheme="majorHAnsi" w:hAnsiTheme="majorHAnsi" w:cstheme="majorHAnsi"/>
          <w:color w:val="3B3838" w:themeColor="background2" w:themeShade="40"/>
          <w:sz w:val="24"/>
          <w:szCs w:val="24"/>
        </w:rPr>
        <w:t>Nossa tecnologia posiciona o cliente à nivel de competitividade mundial de gestão de dados.</w:t>
      </w:r>
    </w:p>
    <w:p w14:paraId="30BE14B3" w14:textId="649F798A" w:rsidR="00541887" w:rsidRPr="00541887" w:rsidRDefault="008272F8" w:rsidP="00541887">
      <w:pPr>
        <w:pStyle w:val="Ttulo1"/>
        <w:rPr>
          <w:lang w:val="pt-BR"/>
        </w:rPr>
      </w:pPr>
      <w:bookmarkStart w:id="4" w:name="_Toc112956133"/>
      <w:r>
        <w:rPr>
          <w:lang w:val="pt-BR"/>
        </w:rPr>
        <w:t>Escopo</w:t>
      </w:r>
      <w:bookmarkEnd w:id="4"/>
      <w:r>
        <w:rPr>
          <w:lang w:val="pt-BR"/>
        </w:rPr>
        <w:t xml:space="preserve"> </w:t>
      </w:r>
    </w:p>
    <w:p w14:paraId="072CF6CA" w14:textId="77777777" w:rsidR="00541887" w:rsidRDefault="00541887" w:rsidP="00541887">
      <w:pPr>
        <w:pStyle w:val="SemEspaamento"/>
        <w:jc w:val="center"/>
        <w:rPr>
          <w:color w:val="024F75" w:themeColor="accent1"/>
        </w:rPr>
      </w:pPr>
    </w:p>
    <w:p w14:paraId="23033398" w14:textId="2E2B1EDF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O princípio desse projeto é realizar a coleta e processamento de dados em lojas de departamento usando sensores de bloqueio. Portanto para que tudo isso seja possível é necessário que seja criado uma aplicação WEB onde o usuário poderá acompanhar visualmente os dados capturados pelos sensores, ou seja, graficamente em uma dashboard. Essa será uma aplicação IOT, a qual o usuário poderá acompanhar os dados para uma melho</w:t>
      </w:r>
      <w:r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r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gestão de sua loja.</w:t>
      </w:r>
    </w:p>
    <w:p w14:paraId="4CDF0BA9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</w:p>
    <w:p w14:paraId="23CF2A23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Equipe envolvida:</w:t>
      </w:r>
    </w:p>
    <w:p w14:paraId="5D904F17" w14:textId="7A368C1F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-  A equipe é dividida em três grandes partes, </w:t>
      </w:r>
      <w:proofErr w:type="spellStart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backend</w:t>
      </w:r>
      <w:proofErr w:type="spellEnd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, </w:t>
      </w:r>
      <w:proofErr w:type="spellStart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frontend</w:t>
      </w:r>
      <w:proofErr w:type="spellEnd"/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e ban</w:t>
      </w:r>
      <w:r w:rsidR="00DF6103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c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o de dados</w:t>
      </w:r>
    </w:p>
    <w:p w14:paraId="0436FF0C" w14:textId="3BCB5446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- Os desenvolvedores já </w:t>
      </w:r>
      <w:r w:rsidR="00DF6103"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têm</w:t>
      </w: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 xml:space="preserve"> ideia do contexto do projeto</w:t>
      </w:r>
    </w:p>
    <w:p w14:paraId="4CE33318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</w:p>
    <w:p w14:paraId="432C015A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Requisitos:</w:t>
      </w:r>
    </w:p>
    <w:p w14:paraId="0A3CA72D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login para o usuário entrar com sua conta na aplicação</w:t>
      </w:r>
    </w:p>
    <w:p w14:paraId="53E615C7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cadastro para o usuário se cadastrar no sistema e se tornar novo cliente</w:t>
      </w:r>
    </w:p>
    <w:p w14:paraId="3CDE687B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de dashboard para análise dos dados obtidos pelos sensores</w:t>
      </w:r>
    </w:p>
    <w:p w14:paraId="3B5B13D2" w14:textId="77777777" w:rsidR="00E5753B" w:rsidRPr="00E5753B" w:rsidRDefault="00E5753B" w:rsidP="00E5753B">
      <w:pPr>
        <w:pStyle w:val="Ttulo1"/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Tela institucional para receber os usuários com a ideia da empresa, juntamente com a calculadora financeira nesse contexto</w:t>
      </w:r>
    </w:p>
    <w:p w14:paraId="74E88DA0" w14:textId="301430AA" w:rsidR="008272F8" w:rsidRDefault="00E5753B" w:rsidP="00E5753B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  <w:r w:rsidRPr="00E5753B">
        <w:rPr>
          <w:rFonts w:eastAsiaTheme="minorEastAsia" w:cstheme="majorHAnsi"/>
          <w:b w:val="0"/>
          <w:color w:val="3B3838" w:themeColor="background2" w:themeShade="40"/>
          <w:kern w:val="0"/>
          <w:sz w:val="24"/>
          <w:szCs w:val="22"/>
          <w:lang w:val="pt-BR" w:eastAsia="pt-BR"/>
        </w:rPr>
        <w:t>-  Aplicação hospedada na nuvem</w:t>
      </w:r>
    </w:p>
    <w:p w14:paraId="107F2B65" w14:textId="7FBBE328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66068159" w14:textId="0FCCAADE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39C3B6AE" w14:textId="0FF020DD" w:rsidR="00E5753B" w:rsidRDefault="00E5753B">
      <w:pPr>
        <w:spacing w:after="200"/>
        <w:rPr>
          <w:rFonts w:eastAsiaTheme="majorEastAsia" w:cstheme="majorBidi"/>
          <w:b w:val="0"/>
          <w:kern w:val="28"/>
          <w:szCs w:val="28"/>
          <w:lang w:val="pt-BR"/>
        </w:rPr>
      </w:pPr>
      <w:r>
        <w:rPr>
          <w:b w:val="0"/>
          <w:szCs w:val="28"/>
          <w:lang w:val="pt-BR"/>
        </w:rPr>
        <w:br w:type="page"/>
      </w:r>
    </w:p>
    <w:p w14:paraId="0A29810D" w14:textId="77777777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2C1B6FDA" w14:textId="77777777" w:rsidR="00E5753B" w:rsidRDefault="00E5753B" w:rsidP="00CB6903">
      <w:pPr>
        <w:pStyle w:val="Ttulo1"/>
        <w:rPr>
          <w:rFonts w:asciiTheme="minorHAnsi" w:hAnsiTheme="minorHAnsi"/>
          <w:b w:val="0"/>
          <w:color w:val="082A75" w:themeColor="text2"/>
          <w:sz w:val="28"/>
          <w:szCs w:val="28"/>
          <w:lang w:val="pt-BR"/>
        </w:rPr>
      </w:pPr>
    </w:p>
    <w:p w14:paraId="55C0C04C" w14:textId="58B2E2DB" w:rsidR="00427729" w:rsidRDefault="008272F8" w:rsidP="008272F8">
      <w:pPr>
        <w:pStyle w:val="Ttulo1"/>
      </w:pPr>
      <w:bookmarkStart w:id="5" w:name="_Toc112956135"/>
      <w:r>
        <w:t>Requisitos</w:t>
      </w:r>
      <w:bookmarkEnd w:id="5"/>
      <w:r>
        <w:t xml:space="preserve"> </w:t>
      </w:r>
    </w:p>
    <w:tbl>
      <w:tblPr>
        <w:tblpPr w:leftFromText="141" w:rightFromText="141" w:vertAnchor="page" w:horzAnchor="margin" w:tblpY="2881"/>
        <w:tblW w:w="15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</w:tblGrid>
      <w:tr w:rsidR="00E5753B" w:rsidRPr="00FD6488" w14:paraId="6C06610D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5536996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0CCA8D31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4BC62D74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328AD052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5197404E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07316E3E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1266A76B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6EA074B1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47272"/>
            <w:noWrap/>
            <w:vAlign w:val="bottom"/>
            <w:hideMark/>
          </w:tcPr>
          <w:p w14:paraId="0E5F071C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E5753B" w:rsidRPr="00FD6488" w14:paraId="31ABE34F" w14:textId="77777777" w:rsidTr="00E5753B">
        <w:trPr>
          <w:trHeight w:val="298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A99AFF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E5753B" w:rsidRPr="00FD6488" w14:paraId="5C507E25" w14:textId="77777777" w:rsidTr="00E5753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3C09CB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E5753B" w:rsidRPr="00FD6488" w14:paraId="19A370CD" w14:textId="77777777" w:rsidTr="00E5753B">
        <w:trPr>
          <w:trHeight w:val="271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0443A3" w14:textId="77777777" w:rsidR="00E5753B" w:rsidRPr="00FD6488" w:rsidRDefault="00E5753B" w:rsidP="00E5753B">
            <w:pPr>
              <w:spacing w:line="240" w:lineRule="auto"/>
              <w:jc w:val="center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FD6488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DESEJÁVEL</w:t>
            </w:r>
          </w:p>
        </w:tc>
      </w:tr>
    </w:tbl>
    <w:p w14:paraId="6DC86411" w14:textId="240A6A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Cadastro e Senha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4DD9EFE" w14:textId="2D6403EE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registro de atividade;</w:t>
      </w:r>
    </w:p>
    <w:p w14:paraId="4F6313D3" w14:textId="70F78F4F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Painel de Controle com gráficos e informações em tempo real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57D65F07" w14:textId="6441BF56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Sensores ativos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15AC6352" w14:textId="495626F9" w:rsidR="00427729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pagamento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do serviço</w:t>
      </w:r>
      <w:r w:rsidR="00427729" w:rsidRPr="003B4841">
        <w:rPr>
          <w:rFonts w:asciiTheme="majorHAnsi" w:hAnsiTheme="majorHAnsi" w:cstheme="majorHAnsi"/>
          <w:color w:val="3B3838" w:themeColor="background2" w:themeShade="40"/>
          <w:sz w:val="24"/>
        </w:rPr>
        <w:t xml:space="preserve"> no site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4D1433BF" w14:textId="3C620DC9" w:rsidR="0080325A" w:rsidRPr="003B4841" w:rsidRDefault="0080325A" w:rsidP="009D5E56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bookmarkStart w:id="6" w:name="_Toc112956137"/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de Notificação de volume acima da média;</w:t>
      </w:r>
    </w:p>
    <w:p w14:paraId="523D6512" w14:textId="2AD76356" w:rsidR="0080325A" w:rsidRPr="003B4841" w:rsidRDefault="0080325A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“Reportar” e “Feedback” no site</w:t>
      </w:r>
      <w:r w:rsidR="00840092" w:rsidRPr="003B4841">
        <w:rPr>
          <w:rFonts w:asciiTheme="majorHAnsi" w:hAnsiTheme="majorHAnsi" w:cstheme="majorHAnsi"/>
          <w:color w:val="3B3838" w:themeColor="background2" w:themeShade="40"/>
          <w:sz w:val="24"/>
        </w:rPr>
        <w:t>;</w:t>
      </w:r>
    </w:p>
    <w:p w14:paraId="31C673D6" w14:textId="032281F4" w:rsidR="00840092" w:rsidRPr="003B4841" w:rsidRDefault="00840092" w:rsidP="0080325A">
      <w:pPr>
        <w:pStyle w:val="SemEspaamento"/>
        <w:ind w:left="1800"/>
        <w:rPr>
          <w:rFonts w:asciiTheme="majorHAnsi" w:hAnsiTheme="majorHAnsi" w:cstheme="majorHAnsi"/>
          <w:color w:val="3B3838" w:themeColor="background2" w:themeShade="40"/>
          <w:sz w:val="24"/>
        </w:rPr>
      </w:pPr>
      <w:r w:rsidRPr="003B4841">
        <w:rPr>
          <w:rFonts w:ascii="Arial" w:hAnsi="Arial" w:cs="Arial"/>
          <w:color w:val="3B3838" w:themeColor="background2" w:themeShade="40"/>
          <w:sz w:val="24"/>
        </w:rPr>
        <w:t>🔹</w:t>
      </w:r>
      <w:r w:rsidRPr="003B4841">
        <w:rPr>
          <w:rFonts w:asciiTheme="majorHAnsi" w:hAnsiTheme="majorHAnsi" w:cstheme="majorHAnsi"/>
          <w:color w:val="3B3838" w:themeColor="background2" w:themeShade="40"/>
          <w:sz w:val="24"/>
        </w:rPr>
        <w:t>Função “Modo Alarme”, para detecção, quando a loja fecha.</w:t>
      </w:r>
    </w:p>
    <w:p w14:paraId="5DE01414" w14:textId="77777777" w:rsidR="00C73D54" w:rsidRDefault="00C73D54" w:rsidP="0080325A">
      <w:pPr>
        <w:pStyle w:val="SemEspaamento"/>
        <w:ind w:left="1800"/>
        <w:rPr>
          <w:rFonts w:ascii="Segoe UI Emoji" w:hAnsi="Segoe UI Emoji" w:cs="Segoe UI Emoji"/>
          <w:color w:val="082A75" w:themeColor="text2"/>
          <w:sz w:val="20"/>
          <w:szCs w:val="20"/>
        </w:rPr>
      </w:pPr>
    </w:p>
    <w:p w14:paraId="28D2B955" w14:textId="77777777" w:rsidR="00840092" w:rsidRPr="00840092" w:rsidRDefault="00840092" w:rsidP="0080325A">
      <w:pPr>
        <w:pStyle w:val="SemEspaamento"/>
        <w:ind w:left="1800"/>
        <w:rPr>
          <w:color w:val="082A75" w:themeColor="text2"/>
          <w:sz w:val="20"/>
          <w:szCs w:val="20"/>
        </w:rPr>
      </w:pPr>
    </w:p>
    <w:p w14:paraId="3FFB5986" w14:textId="2150DA35" w:rsidR="008272F8" w:rsidRDefault="008272F8" w:rsidP="008272F8">
      <w:pPr>
        <w:pStyle w:val="Ttulo1"/>
      </w:pPr>
      <w:r>
        <w:t>Restrições</w:t>
      </w:r>
      <w:bookmarkEnd w:id="6"/>
      <w:r>
        <w:t xml:space="preserve"> </w:t>
      </w:r>
    </w:p>
    <w:p w14:paraId="27EEF667" w14:textId="77777777" w:rsidR="00E366B3" w:rsidRDefault="00E366B3" w:rsidP="003E3AF1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28A63D4D" w14:textId="5B1A26FC" w:rsidR="008272F8" w:rsidRPr="003B4841" w:rsidRDefault="008272F8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É necessário que o cliente possua setores que se adequem ao nosso padrão de projeto, garantindo a possibilidade para alteração do layout de sua estrutura de prateleiras e setores</w:t>
      </w:r>
      <w:r w:rsidR="003E3AF1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888BBAF" w14:textId="05E445A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Software indicado pela equipe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Datafound</w:t>
      </w: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;</w:t>
      </w:r>
    </w:p>
    <w:p w14:paraId="2F4912C3" w14:textId="2DE8C70A" w:rsidR="00C73D54" w:rsidRPr="003B4841" w:rsidRDefault="00C73D54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Serviço de Armazenamento indicado pela equipe Datafound;</w:t>
      </w:r>
    </w:p>
    <w:p w14:paraId="083796F9" w14:textId="77777777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A equipe do projeto poderá trabalhar somente em dias úteis das 08:00h às 13:00h;</w:t>
      </w:r>
    </w:p>
    <w:p w14:paraId="164E57EB" w14:textId="35D368E4" w:rsidR="003E3AF1" w:rsidRPr="003B4841" w:rsidRDefault="003E3AF1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Sensores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indicados pela Datafound;</w:t>
      </w:r>
    </w:p>
    <w:p w14:paraId="0A6BBD03" w14:textId="5DD6282F" w:rsidR="001003BE" w:rsidRPr="003B4841" w:rsidRDefault="004A7F66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O cliente poderá fazer pagamento apenas em nosso site.</w:t>
      </w:r>
    </w:p>
    <w:p w14:paraId="7618BACC" w14:textId="77777777" w:rsidR="001003BE" w:rsidRPr="001003BE" w:rsidRDefault="001003BE" w:rsidP="009271FB">
      <w:pPr>
        <w:ind w:left="1800"/>
        <w:rPr>
          <w:rFonts w:asciiTheme="majorHAnsi" w:hAnsiTheme="majorHAnsi" w:cstheme="majorHAnsi"/>
          <w:b w:val="0"/>
          <w:bCs/>
          <w:sz w:val="22"/>
        </w:rPr>
      </w:pPr>
    </w:p>
    <w:p w14:paraId="5270BD00" w14:textId="77777777" w:rsidR="003E3AF1" w:rsidRPr="007D793D" w:rsidRDefault="003E3AF1" w:rsidP="008C670A">
      <w:pPr>
        <w:ind w:firstLine="720"/>
        <w:rPr>
          <w:rFonts w:asciiTheme="majorHAnsi" w:hAnsiTheme="majorHAnsi" w:cstheme="majorHAnsi"/>
          <w:bCs/>
          <w:sz w:val="24"/>
          <w:szCs w:val="24"/>
        </w:rPr>
      </w:pPr>
    </w:p>
    <w:p w14:paraId="389F6C60" w14:textId="77777777" w:rsidR="007D793D" w:rsidRPr="007D793D" w:rsidRDefault="007D793D" w:rsidP="008272F8">
      <w:pPr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34815ECD" w14:textId="77777777" w:rsidR="003B4841" w:rsidRDefault="003B4841" w:rsidP="008272F8">
      <w:pPr>
        <w:pStyle w:val="Ttulo1"/>
      </w:pPr>
      <w:bookmarkStart w:id="7" w:name="_Toc112956138"/>
    </w:p>
    <w:p w14:paraId="570D745E" w14:textId="55ECF5C5" w:rsidR="008272F8" w:rsidRDefault="008272F8" w:rsidP="008272F8">
      <w:pPr>
        <w:pStyle w:val="Ttulo1"/>
      </w:pPr>
      <w:r>
        <w:t>Premissas</w:t>
      </w:r>
      <w:bookmarkEnd w:id="7"/>
      <w:r>
        <w:t xml:space="preserve"> </w:t>
      </w:r>
    </w:p>
    <w:p w14:paraId="11B562AF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91C71E6" w14:textId="3A029FB3" w:rsidR="007D793D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80325A">
        <w:rPr>
          <w:rFonts w:asciiTheme="majorHAnsi" w:hAnsiTheme="majorHAnsi" w:cstheme="majorHAnsi"/>
          <w:sz w:val="24"/>
          <w:szCs w:val="24"/>
        </w:rPr>
        <w:t>O cliente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53673900" w14:textId="77777777" w:rsidR="0080325A" w:rsidRDefault="0080325A" w:rsidP="0080325A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4C8B0869" w14:textId="0C29D35C" w:rsidR="0080325A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Deverá </w:t>
      </w:r>
      <w:r w:rsidR="001003BE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disponibilizar 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a infraestrutura durante a instalação dos sensores; </w:t>
      </w:r>
    </w:p>
    <w:p w14:paraId="404D335F" w14:textId="0B270104" w:rsidR="009271FB" w:rsidRPr="003B4841" w:rsidRDefault="0080325A" w:rsidP="003B4841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</w:pPr>
      <w:r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>Deverá</w:t>
      </w:r>
      <w:r w:rsidR="00C73D54" w:rsidRPr="003B4841">
        <w:rPr>
          <w:rFonts w:asciiTheme="majorHAnsi" w:hAnsiTheme="majorHAnsi" w:cstheme="majorHAnsi"/>
          <w:b w:val="0"/>
          <w:bCs/>
          <w:color w:val="3B3838" w:themeColor="background2" w:themeShade="40"/>
          <w:sz w:val="24"/>
          <w:szCs w:val="24"/>
        </w:rPr>
        <w:t xml:space="preserve"> possuir uma conexão mínima de 500MBs do tipo WEB;</w:t>
      </w:r>
      <w:bookmarkStart w:id="8" w:name="_Toc112956139"/>
    </w:p>
    <w:p w14:paraId="725E9ED6" w14:textId="77777777" w:rsidR="00DC16FF" w:rsidRPr="003B4841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color w:val="auto"/>
          <w:sz w:val="24"/>
          <w:szCs w:val="24"/>
        </w:rPr>
      </w:pPr>
    </w:p>
    <w:p w14:paraId="7DCB60A0" w14:textId="77777777" w:rsidR="009271FB" w:rsidRDefault="009271FB" w:rsidP="009271FB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62D07363" w14:textId="0F98795D" w:rsidR="009271FB" w:rsidRDefault="00000000" w:rsidP="009271FB">
      <w:pPr>
        <w:pStyle w:val="Ttulo1"/>
      </w:pPr>
      <w:r>
        <w:rPr>
          <w:noProof/>
        </w:rPr>
        <w:lastRenderedPageBreak/>
        <w:pict w14:anchorId="10A11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106.95pt;margin-top:30.8pt;width:4in;height:723.9pt;z-index:251663872;mso-position-horizontal-relative:text;mso-position-vertical-relative:text;mso-width-relative:page;mso-height-relative:page">
            <v:imagedata r:id="rId13" o:title="WhatsApp Image 2022-09-02 at 13"/>
          </v:shape>
        </w:pict>
      </w:r>
      <w:r w:rsidR="008272F8" w:rsidRPr="007D793D">
        <w:t xml:space="preserve">Diagrama de </w:t>
      </w:r>
      <w:r w:rsidR="00FC584A">
        <w:t xml:space="preserve">solução de </w:t>
      </w:r>
      <w:r w:rsidR="008272F8" w:rsidRPr="007D793D">
        <w:t>negócio</w:t>
      </w:r>
      <w:bookmarkStart w:id="9" w:name="_Toc112956140"/>
      <w:bookmarkEnd w:id="8"/>
    </w:p>
    <w:p w14:paraId="128355C5" w14:textId="06F21190" w:rsidR="007D793D" w:rsidRPr="009271FB" w:rsidRDefault="00DC16FF" w:rsidP="00DC16FF">
      <w:pPr>
        <w:pStyle w:val="PargrafodaLista"/>
        <w:ind w:left="1440"/>
        <w:rPr>
          <w:rFonts w:asciiTheme="majorHAnsi" w:hAnsiTheme="majorHAnsi" w:cstheme="majorHAnsi"/>
          <w:b w:val="0"/>
          <w:bCs/>
          <w:sz w:val="24"/>
          <w:szCs w:val="24"/>
        </w:rPr>
      </w:pPr>
      <w:r>
        <w:t xml:space="preserve">                    </w:t>
      </w:r>
    </w:p>
    <w:p w14:paraId="1CD57DA8" w14:textId="77777777" w:rsidR="004C6E1E" w:rsidRDefault="004C6E1E" w:rsidP="00C913FD">
      <w:pPr>
        <w:pStyle w:val="Ttulo1"/>
      </w:pPr>
      <w:bookmarkStart w:id="10" w:name="_Toc112956141"/>
      <w:r>
        <w:br/>
      </w:r>
    </w:p>
    <w:p w14:paraId="1C0D8643" w14:textId="77777777" w:rsidR="004C6E1E" w:rsidRDefault="004C6E1E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76AD29B5" w14:textId="45425040" w:rsidR="00C913FD" w:rsidRDefault="00C913FD" w:rsidP="00C913FD">
      <w:pPr>
        <w:pStyle w:val="Ttulo1"/>
      </w:pPr>
      <w:r>
        <w:lastRenderedPageBreak/>
        <w:t>Ferramenta de gestão</w:t>
      </w:r>
      <w:bookmarkEnd w:id="10"/>
    </w:p>
    <w:p w14:paraId="6C260C26" w14:textId="1E389B7E" w:rsidR="00C913FD" w:rsidRDefault="00C913FD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16B0E174" w14:textId="77777777" w:rsidR="004C6E1E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</w:p>
    <w:p w14:paraId="7CB1EA04" w14:textId="47B8C6D6" w:rsidR="00C913FD" w:rsidRPr="00C913FD" w:rsidRDefault="004C6E1E" w:rsidP="00C913FD">
      <w:pPr>
        <w:ind w:firstLine="720"/>
        <w:rPr>
          <w:rFonts w:asciiTheme="majorHAnsi" w:hAnsiTheme="majorHAnsi" w:cstheme="majorHAnsi"/>
          <w:b w:val="0"/>
          <w:bCs/>
          <w:sz w:val="24"/>
          <w:szCs w:val="24"/>
        </w:rPr>
      </w:pPr>
      <w:r w:rsidRPr="004C6E1E">
        <w:rPr>
          <w:rFonts w:asciiTheme="majorHAnsi" w:hAnsiTheme="majorHAnsi" w:cstheme="majorHAnsi"/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2F39F5BE" wp14:editId="1600DCE9">
            <wp:simplePos x="0" y="0"/>
            <wp:positionH relativeFrom="column">
              <wp:posOffset>2872740</wp:posOffset>
            </wp:positionH>
            <wp:positionV relativeFrom="paragraph">
              <wp:posOffset>13970</wp:posOffset>
            </wp:positionV>
            <wp:extent cx="619125" cy="687991"/>
            <wp:effectExtent l="0" t="0" r="0" b="0"/>
            <wp:wrapTight wrapText="bothSides">
              <wp:wrapPolygon edited="0">
                <wp:start x="0" y="0"/>
                <wp:lineTo x="0" y="15557"/>
                <wp:lineTo x="13292" y="19147"/>
                <wp:lineTo x="13292" y="20942"/>
                <wp:lineTo x="20603" y="20942"/>
                <wp:lineTo x="20603" y="0"/>
                <wp:lineTo x="0" y="0"/>
              </wp:wrapPolygon>
            </wp:wrapTight>
            <wp:docPr id="1" name="Imagem 1" descr="https://upload.wikimedia.org/wikipedia/commons/thumb/f/f3/Microsoft_Planner_%282019%E2%80%93present%29.svg/1843px-Microsoft_Planner_%282019%E2%80%93present%29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f/f3/Microsoft_Planner_%282019%E2%80%93present%29.svg/1843px-Microsoft_Planner_%282019%E2%80%93present%29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125" cy="6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037067" w14:textId="41784A12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4DAA52B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3F86A8AD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76099D54" w14:textId="77777777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2E469113" w14:textId="4DE4781A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Nós escolhemos utilizar o planner porque o mesmo linka diretamente com nossa ferramenta de comunicação: Microsoft Teams. Essa integração torna o acesso às tarefas muito prático, com dois cliques e conseguimos visualizar todo o andamento do projeto.</w:t>
      </w:r>
    </w:p>
    <w:p w14:paraId="50E06D63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4385DDE" w14:textId="457B7996" w:rsid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Durante reuniões, costumamos fazer algumas alterações nas tarefas e, quando atribuímos uma atividade para um membro, o próprio Teams o notifica instantaneamente.</w:t>
      </w:r>
    </w:p>
    <w:p w14:paraId="479B78FD" w14:textId="77777777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</w:p>
    <w:p w14:paraId="6175F0ED" w14:textId="30A5CAF6" w:rsidR="004C6E1E" w:rsidRPr="004C6E1E" w:rsidRDefault="004C6E1E" w:rsidP="004C6E1E">
      <w:pPr>
        <w:spacing w:line="240" w:lineRule="auto"/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</w:pPr>
      <w:r w:rsidRPr="004C6E1E">
        <w:rPr>
          <w:rFonts w:asciiTheme="majorHAnsi" w:eastAsia="Times New Roman" w:hAnsiTheme="majorHAnsi" w:cstheme="majorHAnsi"/>
          <w:b w:val="0"/>
          <w:color w:val="auto"/>
          <w:sz w:val="24"/>
          <w:szCs w:val="24"/>
          <w:lang w:val="pt-BR" w:eastAsia="pt-BR"/>
        </w:rPr>
        <w:t>Além disso, usamos o sistema de rotular com etiquetas cada tarefa, que ajuda a identificar o que temos para fazer e o peso da tarefa.</w:t>
      </w:r>
    </w:p>
    <w:p w14:paraId="278CE7B0" w14:textId="0F3B0305" w:rsidR="00C913FD" w:rsidRPr="004C6E1E" w:rsidRDefault="00C913FD" w:rsidP="003B4841">
      <w:pPr>
        <w:spacing w:line="36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</w:p>
    <w:p w14:paraId="534A342D" w14:textId="65F00921" w:rsidR="00C913FD" w:rsidRDefault="004C6E1E" w:rsidP="003B4841">
      <w:pPr>
        <w:tabs>
          <w:tab w:val="left" w:pos="6450"/>
        </w:tabs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49B1F97" wp14:editId="0A505AD1">
            <wp:extent cx="6371590" cy="3749675"/>
            <wp:effectExtent l="0" t="0" r="0" b="3175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841">
        <w:rPr>
          <w:rFonts w:asciiTheme="majorHAnsi" w:hAnsiTheme="majorHAnsi" w:cstheme="majorHAnsi"/>
          <w:sz w:val="24"/>
          <w:szCs w:val="24"/>
        </w:rPr>
        <w:tab/>
      </w:r>
    </w:p>
    <w:p w14:paraId="75E9778A" w14:textId="1AC5CD39" w:rsidR="004C6E1E" w:rsidRDefault="004C6E1E">
      <w:pPr>
        <w:spacing w:after="2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15ED262" w14:textId="77777777" w:rsidR="00C913FD" w:rsidRPr="007D793D" w:rsidRDefault="00C913FD" w:rsidP="00C913FD">
      <w:pPr>
        <w:rPr>
          <w:rFonts w:asciiTheme="majorHAnsi" w:hAnsiTheme="majorHAnsi" w:cstheme="majorHAnsi"/>
          <w:sz w:val="24"/>
          <w:szCs w:val="24"/>
        </w:rPr>
      </w:pPr>
    </w:p>
    <w:p w14:paraId="537E2AD3" w14:textId="77777777" w:rsidR="007D793D" w:rsidRDefault="007D793D" w:rsidP="008272F8">
      <w:pPr>
        <w:pStyle w:val="Ttulo1"/>
      </w:pPr>
    </w:p>
    <w:p w14:paraId="2A3DCCB3" w14:textId="77777777" w:rsidR="008272F8" w:rsidRPr="008272F8" w:rsidRDefault="008272F8" w:rsidP="008272F8">
      <w:pPr>
        <w:pStyle w:val="Ttulo1"/>
      </w:pPr>
      <w:r>
        <w:t>Backlog</w:t>
      </w:r>
      <w:bookmarkEnd w:id="9"/>
      <w:r>
        <w:t xml:space="preserve"> 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90"/>
        <w:gridCol w:w="5803"/>
        <w:gridCol w:w="1801"/>
      </w:tblGrid>
      <w:tr w:rsidR="008272F8" w:rsidRPr="00B01F04" w14:paraId="462BA5EB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FE2C60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REQUISTO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D383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FFFFFF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25E71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DESCRIÇÃO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C2EB03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Cs/>
                <w:color w:val="FFFFFF"/>
                <w:sz w:val="22"/>
                <w:lang w:val="pt-BR" w:eastAsia="pt-BR"/>
              </w:rPr>
              <w:t>CLASSIFICAÇÃO</w:t>
            </w:r>
          </w:p>
        </w:tc>
      </w:tr>
      <w:tr w:rsidR="008272F8" w:rsidRPr="00B01F04" w14:paraId="4A87DF02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89041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do projeto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6E800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C337E8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Documentação estruturada do projeto contendo as informações necessárias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8A4BB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589D70E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98331A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Etapas da Documentação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914E36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163E8EA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Entregá</w:t>
            </w: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vel: Contexto, Justificativa, Objetivo, Escopo, Requisitos, Premissas, Backlog, Diagrama de Negócios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EB29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C28EAD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B02262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Protótipo do Site Institucional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C7E038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95B153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Site Institucional contendo a logo do projeto e descrição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97C0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318DF77D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8C63E6D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855D343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9667E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Tela de Início com layout desenvolvido e contendo informações do projeto e os envolvidos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1C524C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Essencial</w:t>
            </w:r>
          </w:p>
        </w:tc>
      </w:tr>
      <w:tr w:rsidR="008272F8" w:rsidRPr="00B01F04" w14:paraId="1165A367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5C53FF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Simulador Financeiro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0F327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D0F7DA9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Calculadora Financeira que calcule com base nos dados obtidos prejuízos e ganhos (individual para cada membro)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5476FE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07FACBDE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33A519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SQL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F586637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D5648D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Tabelas criadas no MySQL (desenvolvidas individualmente entre os membros)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3435A4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53CB84C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6BBDB8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Montar o Sensor Arduino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F5A0CEB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 </w:t>
            </w: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CAE5B61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Cada membro deve praticar a montagem do sensor</w:t>
            </w:r>
            <w:r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.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7F46112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  <w:r w:rsidRPr="00B01F04"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  <w:t>Importante</w:t>
            </w:r>
          </w:p>
        </w:tc>
      </w:tr>
      <w:tr w:rsidR="008272F8" w:rsidRPr="00B01F04" w14:paraId="3EA952F9" w14:textId="77777777" w:rsidTr="002B33CD">
        <w:trPr>
          <w:trHeight w:val="300"/>
        </w:trPr>
        <w:tc>
          <w:tcPr>
            <w:tcW w:w="262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576FD6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0E3F7F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</w:tcPr>
          <w:p w14:paraId="74AC8456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</w:tcPr>
          <w:p w14:paraId="195DCDB5" w14:textId="77777777" w:rsidR="008272F8" w:rsidRPr="00B01F04" w:rsidRDefault="008272F8" w:rsidP="008272F8">
            <w:pPr>
              <w:spacing w:line="240" w:lineRule="auto"/>
              <w:rPr>
                <w:rFonts w:ascii="Calibri" w:eastAsia="Times New Roman" w:hAnsi="Calibri" w:cs="Calibri"/>
                <w:b w:val="0"/>
                <w:color w:val="000000"/>
                <w:sz w:val="22"/>
                <w:lang w:val="pt-BR" w:eastAsia="pt-BR"/>
              </w:rPr>
            </w:pPr>
          </w:p>
        </w:tc>
      </w:tr>
    </w:tbl>
    <w:p w14:paraId="00E0F978" w14:textId="77777777" w:rsidR="008272F8" w:rsidRPr="00A3674F" w:rsidRDefault="008272F8" w:rsidP="008272F8">
      <w:pPr>
        <w:rPr>
          <w:b w:val="0"/>
          <w:lang w:val="pt-BR"/>
        </w:rPr>
      </w:pPr>
    </w:p>
    <w:p w14:paraId="01C2C331" w14:textId="77777777" w:rsidR="00C913FD" w:rsidRDefault="00C913FD" w:rsidP="007D793D">
      <w:pPr>
        <w:rPr>
          <w:b w:val="0"/>
          <w:bCs/>
        </w:rPr>
      </w:pPr>
    </w:p>
    <w:p w14:paraId="5DDAE7A6" w14:textId="77777777" w:rsidR="007D793D" w:rsidRDefault="007D793D" w:rsidP="007D793D">
      <w:pPr>
        <w:pStyle w:val="Ttulo1"/>
        <w:rPr>
          <w:lang w:val="pt-BR"/>
        </w:rPr>
      </w:pPr>
      <w:bookmarkStart w:id="11" w:name="_Toc112956142"/>
      <w:r>
        <w:rPr>
          <w:lang w:val="pt-BR"/>
        </w:rPr>
        <w:t>Equipe</w:t>
      </w:r>
      <w:bookmarkEnd w:id="11"/>
      <w:r>
        <w:rPr>
          <w:lang w:val="pt-BR"/>
        </w:rPr>
        <w:t xml:space="preserve"> </w:t>
      </w:r>
    </w:p>
    <w:p w14:paraId="31F5C12B" w14:textId="77777777" w:rsidR="007D793D" w:rsidRPr="00A42B39" w:rsidRDefault="007D793D" w:rsidP="007D793D">
      <w:pPr>
        <w:rPr>
          <w:lang w:val="pt-BR"/>
        </w:rPr>
      </w:pPr>
    </w:p>
    <w:tbl>
      <w:tblPr>
        <w:tblW w:w="8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0"/>
        <w:gridCol w:w="4878"/>
      </w:tblGrid>
      <w:tr w:rsidR="007D793D" w:rsidRPr="00572880" w14:paraId="75193B08" w14:textId="77777777" w:rsidTr="007D793D">
        <w:trPr>
          <w:trHeight w:val="622"/>
          <w:jc w:val="center"/>
        </w:trPr>
        <w:tc>
          <w:tcPr>
            <w:tcW w:w="876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3C005DBF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EQUIPE DATAFOUND</w:t>
            </w:r>
          </w:p>
        </w:tc>
      </w:tr>
      <w:tr w:rsidR="007D793D" w:rsidRPr="00572880" w14:paraId="6C9E830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63FA8928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Integrantes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305496"/>
            <w:vAlign w:val="center"/>
            <w:hideMark/>
          </w:tcPr>
          <w:p w14:paraId="1D6CA910" w14:textId="77777777" w:rsidR="007D793D" w:rsidRPr="00572880" w:rsidRDefault="007D793D" w:rsidP="002B33CD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  <w:t>Funções</w:t>
            </w:r>
          </w:p>
        </w:tc>
      </w:tr>
      <w:tr w:rsidR="007D793D" w:rsidRPr="00572880" w14:paraId="26B81FB1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1814C669" w14:textId="0FB36C8E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Leonardo Brito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700C6629" w14:textId="0D2A2876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3179E92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0A49941" w14:textId="69946949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Fernandes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97FED2" w14:textId="255EE4BA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3FA2A9D3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0203E069" w14:textId="7110CF23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728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Matheus Leone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69C4D816" w14:textId="447978D7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005AD5A4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5E59C85C" w14:textId="41C1AB1B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Rebeca Lia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356860EB" w14:textId="031DBA52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E34E56B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37C2A5E2" w14:textId="01C8F928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Samuel de Oliveira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1629683" w14:textId="26818E4B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  <w:tr w:rsidR="007D793D" w:rsidRPr="00572880" w14:paraId="7D29447A" w14:textId="77777777" w:rsidTr="00504380">
        <w:trPr>
          <w:trHeight w:val="326"/>
          <w:jc w:val="center"/>
        </w:trPr>
        <w:tc>
          <w:tcPr>
            <w:tcW w:w="38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9E1F2"/>
            <w:vAlign w:val="center"/>
            <w:hideMark/>
          </w:tcPr>
          <w:p w14:paraId="4E52452A" w14:textId="10588CE2" w:rsidR="007D793D" w:rsidRPr="00572880" w:rsidRDefault="00504380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</w:pPr>
            <w:r w:rsidRPr="00504380">
              <w:rPr>
                <w:rFonts w:ascii="Arial" w:eastAsia="Times New Roman" w:hAnsi="Arial" w:cs="Arial"/>
                <w:bCs/>
                <w:color w:val="0530E9"/>
                <w:sz w:val="24"/>
                <w:szCs w:val="24"/>
                <w:lang w:val="pt-BR" w:eastAsia="pt-BR"/>
              </w:rPr>
              <w:t>Vitor dos Santos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8497B0"/>
            <w:vAlign w:val="center"/>
            <w:hideMark/>
          </w:tcPr>
          <w:p w14:paraId="45342982" w14:textId="533C970F" w:rsidR="007D793D" w:rsidRPr="00572880" w:rsidRDefault="007D793D" w:rsidP="007D793D">
            <w:pPr>
              <w:spacing w:line="240" w:lineRule="auto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val="pt-BR" w:eastAsia="pt-BR"/>
              </w:rPr>
            </w:pPr>
          </w:p>
        </w:tc>
      </w:tr>
    </w:tbl>
    <w:p w14:paraId="1E8BD705" w14:textId="65216CC8" w:rsidR="007D793D" w:rsidRPr="008272F8" w:rsidRDefault="007D793D" w:rsidP="003B4841">
      <w:pPr>
        <w:pStyle w:val="Ttulo1"/>
      </w:pPr>
    </w:p>
    <w:sectPr w:rsidR="007D793D" w:rsidRPr="008272F8" w:rsidSect="00AB02A7"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A8319" w14:textId="77777777" w:rsidR="00CE1837" w:rsidRDefault="00CE1837">
      <w:r>
        <w:separator/>
      </w:r>
    </w:p>
    <w:p w14:paraId="6BF406B5" w14:textId="77777777" w:rsidR="00CE1837" w:rsidRDefault="00CE1837"/>
  </w:endnote>
  <w:endnote w:type="continuationSeparator" w:id="0">
    <w:p w14:paraId="51BBE94E" w14:textId="77777777" w:rsidR="00CE1837" w:rsidRDefault="00CE1837">
      <w:r>
        <w:continuationSeparator/>
      </w:r>
    </w:p>
    <w:p w14:paraId="30F23BB0" w14:textId="77777777" w:rsidR="00CE1837" w:rsidRDefault="00CE1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453AA" w14:textId="44FDF71B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DA23FA">
          <w:rPr>
            <w:noProof/>
            <w:lang w:val="pt-BR" w:bidi="pt-BR"/>
          </w:rPr>
          <w:t>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5C0A743A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ED05" w14:textId="77777777" w:rsidR="00CE1837" w:rsidRDefault="00CE1837">
      <w:r>
        <w:separator/>
      </w:r>
    </w:p>
    <w:p w14:paraId="5E5CB294" w14:textId="77777777" w:rsidR="00CE1837" w:rsidRDefault="00CE1837"/>
  </w:footnote>
  <w:footnote w:type="continuationSeparator" w:id="0">
    <w:p w14:paraId="019470E5" w14:textId="77777777" w:rsidR="00CE1837" w:rsidRDefault="00CE1837">
      <w:r>
        <w:continuationSeparator/>
      </w:r>
    </w:p>
    <w:p w14:paraId="36BBA8AE" w14:textId="77777777" w:rsidR="00CE1837" w:rsidRDefault="00CE1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40E"/>
    <w:multiLevelType w:val="hybridMultilevel"/>
    <w:tmpl w:val="0818E9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E6CF5"/>
    <w:multiLevelType w:val="hybridMultilevel"/>
    <w:tmpl w:val="28280B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4D1628"/>
    <w:multiLevelType w:val="hybridMultilevel"/>
    <w:tmpl w:val="8160B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0EC"/>
    <w:multiLevelType w:val="hybridMultilevel"/>
    <w:tmpl w:val="1018B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5247C"/>
    <w:multiLevelType w:val="hybridMultilevel"/>
    <w:tmpl w:val="50BC9F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55399958">
    <w:abstractNumId w:val="4"/>
  </w:num>
  <w:num w:numId="2" w16cid:durableId="1426029873">
    <w:abstractNumId w:val="2"/>
  </w:num>
  <w:num w:numId="3" w16cid:durableId="1492409617">
    <w:abstractNumId w:val="1"/>
  </w:num>
  <w:num w:numId="4" w16cid:durableId="760176814">
    <w:abstractNumId w:val="3"/>
  </w:num>
  <w:num w:numId="5" w16cid:durableId="74791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903"/>
    <w:rsid w:val="000214B8"/>
    <w:rsid w:val="0002482E"/>
    <w:rsid w:val="00050324"/>
    <w:rsid w:val="000A0150"/>
    <w:rsid w:val="000E63C9"/>
    <w:rsid w:val="001003BE"/>
    <w:rsid w:val="00130E9D"/>
    <w:rsid w:val="00150A6D"/>
    <w:rsid w:val="00185B35"/>
    <w:rsid w:val="001E3E91"/>
    <w:rsid w:val="001F2BC8"/>
    <w:rsid w:val="001F4D4A"/>
    <w:rsid w:val="001F5F6B"/>
    <w:rsid w:val="00243EBC"/>
    <w:rsid w:val="00246A35"/>
    <w:rsid w:val="00284348"/>
    <w:rsid w:val="002D0208"/>
    <w:rsid w:val="002F213A"/>
    <w:rsid w:val="002F51F5"/>
    <w:rsid w:val="00312137"/>
    <w:rsid w:val="00330359"/>
    <w:rsid w:val="0033762F"/>
    <w:rsid w:val="00360494"/>
    <w:rsid w:val="00366C7E"/>
    <w:rsid w:val="00384EA3"/>
    <w:rsid w:val="00392639"/>
    <w:rsid w:val="003A39A1"/>
    <w:rsid w:val="003B4841"/>
    <w:rsid w:val="003C2191"/>
    <w:rsid w:val="003D3863"/>
    <w:rsid w:val="003E3AF1"/>
    <w:rsid w:val="004110DE"/>
    <w:rsid w:val="00425DF4"/>
    <w:rsid w:val="00427729"/>
    <w:rsid w:val="0043657C"/>
    <w:rsid w:val="0044085A"/>
    <w:rsid w:val="00442B51"/>
    <w:rsid w:val="004A7F66"/>
    <w:rsid w:val="004B21A5"/>
    <w:rsid w:val="004C6E1E"/>
    <w:rsid w:val="004F0028"/>
    <w:rsid w:val="005037F0"/>
    <w:rsid w:val="00504380"/>
    <w:rsid w:val="00516A86"/>
    <w:rsid w:val="0052479D"/>
    <w:rsid w:val="005275F6"/>
    <w:rsid w:val="00541887"/>
    <w:rsid w:val="00572102"/>
    <w:rsid w:val="005A279A"/>
    <w:rsid w:val="005C6745"/>
    <w:rsid w:val="005E2881"/>
    <w:rsid w:val="005F1BB0"/>
    <w:rsid w:val="00656C4D"/>
    <w:rsid w:val="006E5716"/>
    <w:rsid w:val="0071170E"/>
    <w:rsid w:val="007302B3"/>
    <w:rsid w:val="00730733"/>
    <w:rsid w:val="00730E3A"/>
    <w:rsid w:val="0073162C"/>
    <w:rsid w:val="00736AAF"/>
    <w:rsid w:val="00765B2A"/>
    <w:rsid w:val="00775E1A"/>
    <w:rsid w:val="00783A34"/>
    <w:rsid w:val="007C6B52"/>
    <w:rsid w:val="007D16C5"/>
    <w:rsid w:val="007D793D"/>
    <w:rsid w:val="0080325A"/>
    <w:rsid w:val="008272F8"/>
    <w:rsid w:val="00840092"/>
    <w:rsid w:val="00862FE4"/>
    <w:rsid w:val="0086389A"/>
    <w:rsid w:val="0087605E"/>
    <w:rsid w:val="008B1FEE"/>
    <w:rsid w:val="008C670A"/>
    <w:rsid w:val="008D766B"/>
    <w:rsid w:val="00903C32"/>
    <w:rsid w:val="00914B64"/>
    <w:rsid w:val="00916B16"/>
    <w:rsid w:val="009173B9"/>
    <w:rsid w:val="009271FB"/>
    <w:rsid w:val="0093335D"/>
    <w:rsid w:val="0093613E"/>
    <w:rsid w:val="00943026"/>
    <w:rsid w:val="00960CD7"/>
    <w:rsid w:val="00966B81"/>
    <w:rsid w:val="009C7720"/>
    <w:rsid w:val="009D5E56"/>
    <w:rsid w:val="009E1090"/>
    <w:rsid w:val="00A23AFA"/>
    <w:rsid w:val="00A31B3E"/>
    <w:rsid w:val="00A532F3"/>
    <w:rsid w:val="00A8489E"/>
    <w:rsid w:val="00AB02A7"/>
    <w:rsid w:val="00AC29F3"/>
    <w:rsid w:val="00B231E5"/>
    <w:rsid w:val="00BE234E"/>
    <w:rsid w:val="00C02B87"/>
    <w:rsid w:val="00C036C5"/>
    <w:rsid w:val="00C26EFB"/>
    <w:rsid w:val="00C4086D"/>
    <w:rsid w:val="00C73D54"/>
    <w:rsid w:val="00C913FD"/>
    <w:rsid w:val="00CA1896"/>
    <w:rsid w:val="00CA567E"/>
    <w:rsid w:val="00CB5B28"/>
    <w:rsid w:val="00CB6903"/>
    <w:rsid w:val="00CC5A27"/>
    <w:rsid w:val="00CE1837"/>
    <w:rsid w:val="00CE3F1B"/>
    <w:rsid w:val="00CE72CF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23FA"/>
    <w:rsid w:val="00DC16FF"/>
    <w:rsid w:val="00DD152F"/>
    <w:rsid w:val="00DE213F"/>
    <w:rsid w:val="00DF027C"/>
    <w:rsid w:val="00DF0F04"/>
    <w:rsid w:val="00DF6103"/>
    <w:rsid w:val="00E00A32"/>
    <w:rsid w:val="00E05D2C"/>
    <w:rsid w:val="00E22ACD"/>
    <w:rsid w:val="00E366B3"/>
    <w:rsid w:val="00E4395C"/>
    <w:rsid w:val="00E5753B"/>
    <w:rsid w:val="00E620B0"/>
    <w:rsid w:val="00E81B40"/>
    <w:rsid w:val="00EF555B"/>
    <w:rsid w:val="00F027BB"/>
    <w:rsid w:val="00F11DCF"/>
    <w:rsid w:val="00F162EA"/>
    <w:rsid w:val="00F52D27"/>
    <w:rsid w:val="00F83527"/>
    <w:rsid w:val="00FA2BE5"/>
    <w:rsid w:val="00FC584A"/>
    <w:rsid w:val="00FD583F"/>
    <w:rsid w:val="00FD6488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3FCD81F"/>
  <w15:docId w15:val="{909822E1-7076-4B84-8CB5-B4883EA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90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B69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903"/>
    <w:pPr>
      <w:spacing w:after="100"/>
      <w:ind w:left="280"/>
    </w:pPr>
  </w:style>
  <w:style w:type="character" w:styleId="Hyperlink">
    <w:name w:val="Hyperlink"/>
    <w:basedOn w:val="Fontepargpadro"/>
    <w:uiPriority w:val="99"/>
    <w:unhideWhenUsed/>
    <w:rsid w:val="00CB6903"/>
    <w:rPr>
      <w:color w:val="3592CF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CB6903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541887"/>
    <w:pPr>
      <w:spacing w:after="0"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887"/>
    <w:rPr>
      <w:rFonts w:eastAsiaTheme="minorEastAsia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CB7D861BE940EBBEC804C19371F6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66CA1C-072D-46EC-B1CA-E9AC5FD98903}"/>
      </w:docPartPr>
      <w:docPartBody>
        <w:p w:rsidR="00DC4FAB" w:rsidRDefault="003957A1">
          <w:pPr>
            <w:pStyle w:val="96CB7D861BE940EBBEC804C19371F6C9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setembro 1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C1DF74C6DA784A61B92BC2245268C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6B8F1-1C98-499B-A0D0-7BB747169ABB}"/>
      </w:docPartPr>
      <w:docPartBody>
        <w:p w:rsidR="00DC4FAB" w:rsidRDefault="003957A1">
          <w:pPr>
            <w:pStyle w:val="C1DF74C6DA784A61B92BC2245268C6E3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47C"/>
    <w:rsid w:val="001B285C"/>
    <w:rsid w:val="003957A1"/>
    <w:rsid w:val="005124A2"/>
    <w:rsid w:val="00593627"/>
    <w:rsid w:val="00650AEC"/>
    <w:rsid w:val="007C50CB"/>
    <w:rsid w:val="00801E96"/>
    <w:rsid w:val="008743FD"/>
    <w:rsid w:val="009A2035"/>
    <w:rsid w:val="00AC347C"/>
    <w:rsid w:val="00CA38D2"/>
    <w:rsid w:val="00D0689B"/>
    <w:rsid w:val="00D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96CB7D861BE940EBBEC804C19371F6C9">
    <w:name w:val="96CB7D861BE940EBBEC804C19371F6C9"/>
  </w:style>
  <w:style w:type="paragraph" w:customStyle="1" w:styleId="C1DF74C6DA784A61B92BC2245268C6E3">
    <w:name w:val="C1DF74C6DA784A61B92BC2245268C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4" ma:contentTypeDescription="Crie um novo documento." ma:contentTypeScope="" ma:versionID="13120e4c61133ad3b2483eacd4c37e37">
  <xsd:schema xmlns:xsd="http://www.w3.org/2001/XMLSchema" xmlns:xs="http://www.w3.org/2001/XMLSchema" xmlns:p="http://schemas.microsoft.com/office/2006/metadata/properties" xmlns:ns2="6b78b80f-7f03-4de9-9082-b71dc479ec2d" targetNamespace="http://schemas.microsoft.com/office/2006/metadata/properties" ma:root="true" ma:fieldsID="6d228c975183a5c5de32809bafaa995b" ns2:_="">
    <xsd:import namespace="6b78b80f-7f03-4de9-9082-b71dc479e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338B-4D95-4865-A030-6C83E5F91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5749E-A5DD-4F6F-81EA-6082C1C34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A372C-CD31-4EB3-9E34-DA98E656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271</TotalTime>
  <Pages>8</Pages>
  <Words>1180</Words>
  <Characters>6373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Matheus Leone</cp:lastModifiedBy>
  <cp:revision>10</cp:revision>
  <cp:lastPrinted>2006-08-01T17:47:00Z</cp:lastPrinted>
  <dcterms:created xsi:type="dcterms:W3CDTF">2022-09-17T00:59:00Z</dcterms:created>
  <dcterms:modified xsi:type="dcterms:W3CDTF">2022-10-03T02:05:00Z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